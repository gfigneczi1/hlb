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7F20" w14:textId="26BCAF0B" w:rsidR="0087290C" w:rsidRDefault="003760B7" w:rsidP="00B52F7E">
      <w:pPr>
        <w:pStyle w:val="Heading1"/>
      </w:pPr>
      <w:r>
        <w:t>MATLAB evaluations</w:t>
      </w:r>
    </w:p>
    <w:p w14:paraId="0616A998" w14:textId="2E74DDAC" w:rsidR="00B52F7E" w:rsidRDefault="00B52F7E" w:rsidP="00B52F7E"/>
    <w:p w14:paraId="1A061B71" w14:textId="75F59A42" w:rsidR="00B52F7E" w:rsidRPr="00D34CE5" w:rsidRDefault="00B317E6" w:rsidP="00D34CE5">
      <w:pPr>
        <w:pStyle w:val="Heading2"/>
      </w:pPr>
      <w:r w:rsidRPr="00D34CE5">
        <w:t>Map</w:t>
      </w:r>
      <w:r w:rsidR="00F3111F" w:rsidRPr="00D34CE5">
        <w:t xml:space="preserve"> </w:t>
      </w:r>
      <w:r w:rsidRPr="00D34CE5">
        <w:t>Validation</w:t>
      </w:r>
    </w:p>
    <w:p w14:paraId="27612549" w14:textId="71413696" w:rsidR="003C3048" w:rsidRDefault="003C3048" w:rsidP="003C3048"/>
    <w:p w14:paraId="6DD8049C" w14:textId="3F1160BB" w:rsidR="003C3048" w:rsidRDefault="003C3048" w:rsidP="003C3048">
      <w:r>
        <w:t>Validation of driven route’s corridor info.</w:t>
      </w:r>
    </w:p>
    <w:p w14:paraId="42B7DA87" w14:textId="67029C49" w:rsidR="00F3111F" w:rsidRDefault="00F3111F" w:rsidP="00F3111F"/>
    <w:p w14:paraId="6A328A23" w14:textId="5A008A32" w:rsidR="00F3111F" w:rsidRDefault="00F3111F" w:rsidP="00F3111F">
      <w:r w:rsidRPr="00672D43">
        <w:rPr>
          <w:u w:val="single"/>
        </w:rPr>
        <w:t>Segmentation profile:</w:t>
      </w:r>
      <w:r>
        <w:t xml:space="preserve"> Map_Validation</w:t>
      </w:r>
    </w:p>
    <w:p w14:paraId="61C273B5" w14:textId="00C7AD1E" w:rsidR="00F3111F" w:rsidRDefault="00F3111F" w:rsidP="00F3111F">
      <w:r w:rsidRPr="00672D43">
        <w:rPr>
          <w:u w:val="single"/>
        </w:rPr>
        <w:t>Evaluation profile:</w:t>
      </w:r>
      <w:r>
        <w:t xml:space="preserve"> Map_Validation</w:t>
      </w:r>
    </w:p>
    <w:p w14:paraId="00683DAF" w14:textId="77777777" w:rsidR="00611D77" w:rsidRDefault="007F7CBA" w:rsidP="00F3111F">
      <w:r w:rsidRPr="00672D43">
        <w:rPr>
          <w:u w:val="single"/>
        </w:rPr>
        <w:t>Output:</w:t>
      </w:r>
      <w:r>
        <w:t xml:space="preserve"> </w:t>
      </w:r>
    </w:p>
    <w:p w14:paraId="46A8786E" w14:textId="6B5062DE" w:rsidR="00611D77" w:rsidRDefault="007F7CBA" w:rsidP="00611D77">
      <w:pPr>
        <w:pStyle w:val="ListParagraph"/>
        <w:numPr>
          <w:ilvl w:val="0"/>
          <w:numId w:val="26"/>
        </w:numPr>
      </w:pPr>
      <w:r>
        <w:t>correlation plots</w:t>
      </w:r>
      <w:r w:rsidR="006A34D5">
        <w:t xml:space="preserve"> of node point data</w:t>
      </w:r>
      <w:r>
        <w:t xml:space="preserve"> with validator and the test file (LDM correlation plots).</w:t>
      </w:r>
      <w:r w:rsidR="00AA3772">
        <w:t xml:space="preserve"> </w:t>
      </w:r>
    </w:p>
    <w:p w14:paraId="074911AC" w14:textId="4820DD17" w:rsidR="007F7CBA" w:rsidRDefault="00AA3772" w:rsidP="00611D77">
      <w:pPr>
        <w:pStyle w:val="ListParagraph"/>
        <w:numPr>
          <w:ilvl w:val="0"/>
          <w:numId w:val="26"/>
        </w:numPr>
      </w:pPr>
      <w:r>
        <w:t>Comparison plots on the corridor coefficients (c0,c1 and c2).</w:t>
      </w:r>
    </w:p>
    <w:p w14:paraId="2FCE9FFC" w14:textId="0DE19315" w:rsidR="00611D77" w:rsidRDefault="00611D77" w:rsidP="00611D77">
      <w:pPr>
        <w:pStyle w:val="ListParagraph"/>
        <w:numPr>
          <w:ilvl w:val="0"/>
          <w:numId w:val="26"/>
        </w:numPr>
      </w:pPr>
      <w:r>
        <w:t>Numerical statistical comparison on node point data and coefficients</w:t>
      </w:r>
    </w:p>
    <w:p w14:paraId="17F1C719" w14:textId="61526F25" w:rsidR="00672D43" w:rsidRDefault="00672D43" w:rsidP="00F3111F">
      <w:r w:rsidRPr="00613448">
        <w:rPr>
          <w:u w:val="single"/>
        </w:rPr>
        <w:t>Parameters</w:t>
      </w:r>
      <w:r>
        <w:t>:</w:t>
      </w:r>
    </w:p>
    <w:p w14:paraId="327EB8CE" w14:textId="12A0A3D4" w:rsidR="00292B4E" w:rsidRDefault="00292B4E" w:rsidP="00292B4E">
      <w:pPr>
        <w:pStyle w:val="ListParagraph"/>
        <w:numPr>
          <w:ilvl w:val="0"/>
          <w:numId w:val="25"/>
        </w:numPr>
      </w:pPr>
      <w:r>
        <w:t>Localization: no filter / rural road / highway</w:t>
      </w:r>
    </w:p>
    <w:p w14:paraId="2DC12E93" w14:textId="77777777" w:rsidR="00BA6CF1" w:rsidRDefault="00292B4E" w:rsidP="00292B4E">
      <w:pPr>
        <w:pStyle w:val="ListParagraph"/>
        <w:numPr>
          <w:ilvl w:val="0"/>
          <w:numId w:val="25"/>
        </w:numPr>
      </w:pPr>
      <w:r>
        <w:t xml:space="preserve">Objective function: </w:t>
      </w:r>
    </w:p>
    <w:p w14:paraId="37B9B87C" w14:textId="1D42FBC3" w:rsidR="00292B4E" w:rsidRDefault="00292B4E" w:rsidP="00BA6CF1">
      <w:pPr>
        <w:pStyle w:val="ListParagraph"/>
        <w:numPr>
          <w:ilvl w:val="1"/>
          <w:numId w:val="25"/>
        </w:numPr>
      </w:pPr>
      <w:r>
        <w:t>retrigger cycle</w:t>
      </w:r>
    </w:p>
    <w:p w14:paraId="443E0531" w14:textId="77777777" w:rsidR="00BA6CF1" w:rsidRDefault="00FF4130" w:rsidP="00292B4E">
      <w:pPr>
        <w:pStyle w:val="ListParagraph"/>
        <w:numPr>
          <w:ilvl w:val="0"/>
          <w:numId w:val="25"/>
        </w:numPr>
      </w:pPr>
      <w:r>
        <w:t xml:space="preserve">Modell fitting: </w:t>
      </w:r>
    </w:p>
    <w:p w14:paraId="2579FF31" w14:textId="7D8A7882" w:rsidR="00FF4130" w:rsidRDefault="00FF4130" w:rsidP="00BA6CF1">
      <w:pPr>
        <w:pStyle w:val="ListParagraph"/>
        <w:numPr>
          <w:ilvl w:val="1"/>
          <w:numId w:val="25"/>
        </w:numPr>
      </w:pPr>
      <w:r>
        <w:t>curve detection thresholds</w:t>
      </w:r>
    </w:p>
    <w:p w14:paraId="28E5F653" w14:textId="089BF3E4" w:rsidR="003760B7" w:rsidRDefault="003760B7" w:rsidP="003760B7"/>
    <w:p w14:paraId="61E82AB2" w14:textId="3AC4DA36" w:rsidR="003760B7" w:rsidRDefault="003760B7" w:rsidP="003760B7">
      <w:r>
        <w:t>Two types of measurements are expected:</w:t>
      </w:r>
    </w:p>
    <w:p w14:paraId="36BAAD34" w14:textId="0AE00947" w:rsidR="003760B7" w:rsidRDefault="003760B7" w:rsidP="003760B7">
      <w:pPr>
        <w:pStyle w:val="ListParagraph"/>
        <w:numPr>
          <w:ilvl w:val="0"/>
          <w:numId w:val="24"/>
        </w:numPr>
      </w:pPr>
      <w:r>
        <w:t>Validator: containing map data from a Bosch vehicle measurement, and all other necessary data defined in the configpool:</w:t>
      </w:r>
    </w:p>
    <w:p w14:paraId="4FD0A410" w14:textId="0FD62FCF" w:rsidR="003760B7" w:rsidRDefault="003760B7" w:rsidP="003760B7">
      <w:pPr>
        <w:pStyle w:val="ListParagraph"/>
        <w:numPr>
          <w:ilvl w:val="1"/>
          <w:numId w:val="24"/>
        </w:numPr>
      </w:pPr>
      <w:r>
        <w:t>GPS data (Longitudinal and lateral positions, GPS time) maximum 50ms sample time</w:t>
      </w:r>
    </w:p>
    <w:p w14:paraId="26F4C323" w14:textId="66A4A438" w:rsidR="003760B7" w:rsidRDefault="003760B7" w:rsidP="003760B7">
      <w:pPr>
        <w:pStyle w:val="ListParagraph"/>
        <w:numPr>
          <w:ilvl w:val="1"/>
          <w:numId w:val="24"/>
        </w:numPr>
      </w:pPr>
      <w:r>
        <w:t>Vehicle kinematics (Longitudinal speed, acceleration, yawrate, steering angle)</w:t>
      </w:r>
    </w:p>
    <w:p w14:paraId="553CECDB" w14:textId="382CA6CA" w:rsidR="003760B7" w:rsidRDefault="003760B7" w:rsidP="003760B7">
      <w:pPr>
        <w:pStyle w:val="ListParagraph"/>
        <w:numPr>
          <w:ilvl w:val="1"/>
          <w:numId w:val="24"/>
        </w:numPr>
      </w:pPr>
      <w:r>
        <w:t>Lane information (at least 2</w:t>
      </w:r>
      <w:r w:rsidRPr="003760B7">
        <w:rPr>
          <w:vertAlign w:val="superscript"/>
        </w:rPr>
        <w:t>nd</w:t>
      </w:r>
      <w:r>
        <w:t xml:space="preserve"> order polynomial representation of the ego lane edges: c_0, c_1 and c_2, standing for distance, orientation and curvature)</w:t>
      </w:r>
      <w:r w:rsidR="00493451">
        <w:t xml:space="preserve"> for both lane edges</w:t>
      </w:r>
      <w:r w:rsidR="00151C13">
        <w:t>.</w:t>
      </w:r>
    </w:p>
    <w:p w14:paraId="24076EB9" w14:textId="0F0F8784" w:rsidR="00151C13" w:rsidRDefault="00151C13" w:rsidP="00151C13">
      <w:pPr>
        <w:ind w:left="720"/>
      </w:pPr>
      <w:r>
        <w:t>This measurement file shall contain “validator” in its name.</w:t>
      </w:r>
    </w:p>
    <w:p w14:paraId="61CE7F16" w14:textId="4E280C63" w:rsidR="00151C13" w:rsidRDefault="00151C13" w:rsidP="00151C13">
      <w:pPr>
        <w:pStyle w:val="ListParagraph"/>
        <w:numPr>
          <w:ilvl w:val="0"/>
          <w:numId w:val="24"/>
        </w:numPr>
      </w:pPr>
      <w:r>
        <w:t>Test file: measurement file containing the same data as the validator. Its naming must not contain “validator” in its name. No other rule shall be followed.</w:t>
      </w:r>
    </w:p>
    <w:p w14:paraId="7170117F" w14:textId="676FD481" w:rsidR="00A4325D" w:rsidRDefault="00A4325D" w:rsidP="00A4325D">
      <w:r>
        <w:t>If more than two files are added, the evaluation will not run, and a warning message will be thrown.</w:t>
      </w:r>
    </w:p>
    <w:p w14:paraId="483841D6" w14:textId="59DD6EBD" w:rsidR="007703D3" w:rsidRDefault="00C42BD2" w:rsidP="00A4325D">
      <w:r>
        <w:t>The two measurements must have enough overlap on localization to provide good results on validation.</w:t>
      </w:r>
    </w:p>
    <w:p w14:paraId="1EEE2426" w14:textId="77777777" w:rsidR="007703D3" w:rsidRDefault="007703D3">
      <w:pPr>
        <w:spacing w:line="240" w:lineRule="auto"/>
      </w:pPr>
      <w:r>
        <w:br w:type="page"/>
      </w:r>
    </w:p>
    <w:p w14:paraId="30ED9754" w14:textId="66BB852E" w:rsidR="007703D3" w:rsidRPr="00D34CE5" w:rsidRDefault="007703D3" w:rsidP="00D34CE5">
      <w:pPr>
        <w:pStyle w:val="Heading2"/>
      </w:pPr>
      <w:r w:rsidRPr="00D34CE5">
        <w:lastRenderedPageBreak/>
        <w:t>Node point definition</w:t>
      </w:r>
    </w:p>
    <w:p w14:paraId="25D33CF8" w14:textId="77777777" w:rsidR="007703D3" w:rsidRDefault="007703D3" w:rsidP="007703D3"/>
    <w:p w14:paraId="33D6CC90" w14:textId="7DF2AF80" w:rsidR="007703D3" w:rsidRDefault="008E5B41" w:rsidP="007703D3">
      <w:r>
        <w:t>Node points are identified on different drivers and road sections.</w:t>
      </w:r>
    </w:p>
    <w:p w14:paraId="52727B51" w14:textId="77777777" w:rsidR="007703D3" w:rsidRDefault="007703D3" w:rsidP="007703D3"/>
    <w:p w14:paraId="0CF1A573" w14:textId="2BA36C09" w:rsidR="007703D3" w:rsidRDefault="007703D3" w:rsidP="007703D3">
      <w:r w:rsidRPr="00672D43">
        <w:rPr>
          <w:u w:val="single"/>
        </w:rPr>
        <w:t>Segmentation profile:</w:t>
      </w:r>
      <w:r>
        <w:t xml:space="preserve"> </w:t>
      </w:r>
      <w:r w:rsidR="001B43D0">
        <w:t>Driver_Model</w:t>
      </w:r>
    </w:p>
    <w:p w14:paraId="2D64EA25" w14:textId="085C9046" w:rsidR="007703D3" w:rsidRDefault="007703D3" w:rsidP="007703D3">
      <w:r w:rsidRPr="00672D43">
        <w:rPr>
          <w:u w:val="single"/>
        </w:rPr>
        <w:t>Evaluation profile:</w:t>
      </w:r>
      <w:r>
        <w:t xml:space="preserve"> </w:t>
      </w:r>
      <w:r w:rsidR="001B43D0">
        <w:t>nodePointDefinition</w:t>
      </w:r>
    </w:p>
    <w:p w14:paraId="13775E38" w14:textId="77777777" w:rsidR="007703D3" w:rsidRDefault="007703D3" w:rsidP="007703D3">
      <w:r w:rsidRPr="00672D43">
        <w:rPr>
          <w:u w:val="single"/>
        </w:rPr>
        <w:t>Output:</w:t>
      </w:r>
      <w:r>
        <w:t xml:space="preserve"> </w:t>
      </w:r>
    </w:p>
    <w:p w14:paraId="71789778" w14:textId="3630B82B" w:rsidR="007703D3" w:rsidRDefault="0018545B" w:rsidP="007703D3">
      <w:pPr>
        <w:pStyle w:val="ListParagraph"/>
        <w:numPr>
          <w:ilvl w:val="0"/>
          <w:numId w:val="26"/>
        </w:numPr>
      </w:pPr>
      <w:r>
        <w:t>Optimal node point distances for each measurements</w:t>
      </w:r>
      <w:r w:rsidR="0024279C">
        <w:t>.</w:t>
      </w:r>
    </w:p>
    <w:p w14:paraId="137F5233" w14:textId="14AB7352" w:rsidR="0018545B" w:rsidRDefault="00B74DBC" w:rsidP="007703D3">
      <w:pPr>
        <w:pStyle w:val="ListParagraph"/>
        <w:numPr>
          <w:ilvl w:val="0"/>
          <w:numId w:val="26"/>
        </w:numPr>
      </w:pPr>
      <w:r>
        <w:t>Comparison of fitted trajectories to driver trajectories in terms of plots and numerical statistical indicators</w:t>
      </w:r>
      <w:r w:rsidR="000003CE">
        <w:t xml:space="preserve"> using global parameters.</w:t>
      </w:r>
    </w:p>
    <w:p w14:paraId="1073BD00" w14:textId="3914313C" w:rsidR="000A6777" w:rsidRDefault="000A6777" w:rsidP="007703D3">
      <w:pPr>
        <w:pStyle w:val="ListParagraph"/>
        <w:numPr>
          <w:ilvl w:val="0"/>
          <w:numId w:val="26"/>
        </w:numPr>
      </w:pPr>
      <w:r>
        <w:t>Global parameters sets.</w:t>
      </w:r>
    </w:p>
    <w:p w14:paraId="56B1AAEE" w14:textId="5B9D4EBD" w:rsidR="009764A1" w:rsidRDefault="009764A1" w:rsidP="007703D3">
      <w:pPr>
        <w:pStyle w:val="ListParagraph"/>
        <w:numPr>
          <w:ilvl w:val="0"/>
          <w:numId w:val="26"/>
        </w:numPr>
      </w:pPr>
      <w:r>
        <w:t>Optimization progress plots</w:t>
      </w:r>
      <w:r w:rsidR="00C42771">
        <w:t>.</w:t>
      </w:r>
    </w:p>
    <w:p w14:paraId="3A57CCD5" w14:textId="77777777" w:rsidR="007703D3" w:rsidRDefault="007703D3" w:rsidP="007703D3">
      <w:r w:rsidRPr="00613448">
        <w:rPr>
          <w:u w:val="single"/>
        </w:rPr>
        <w:t>Parameters</w:t>
      </w:r>
      <w:r>
        <w:t>:</w:t>
      </w:r>
    </w:p>
    <w:p w14:paraId="29581E40" w14:textId="77777777" w:rsidR="00F9172A" w:rsidRDefault="007703D3" w:rsidP="007703D3">
      <w:pPr>
        <w:pStyle w:val="ListParagraph"/>
        <w:numPr>
          <w:ilvl w:val="0"/>
          <w:numId w:val="25"/>
        </w:numPr>
      </w:pPr>
      <w:r>
        <w:t xml:space="preserve">Localization: </w:t>
      </w:r>
    </w:p>
    <w:p w14:paraId="5559D321" w14:textId="1B6D8472" w:rsidR="007703D3" w:rsidRDefault="00180076" w:rsidP="00F9172A">
      <w:pPr>
        <w:pStyle w:val="ListParagraph"/>
        <w:numPr>
          <w:ilvl w:val="1"/>
          <w:numId w:val="25"/>
        </w:numPr>
      </w:pPr>
      <w:r>
        <w:t>Road type (</w:t>
      </w:r>
      <w:r w:rsidR="007703D3">
        <w:t>no filter / rural road / highway</w:t>
      </w:r>
      <w:r>
        <w:t>)</w:t>
      </w:r>
    </w:p>
    <w:p w14:paraId="72058B53" w14:textId="77777777" w:rsidR="007703D3" w:rsidRDefault="007703D3" w:rsidP="007703D3">
      <w:pPr>
        <w:pStyle w:val="ListParagraph"/>
        <w:numPr>
          <w:ilvl w:val="0"/>
          <w:numId w:val="25"/>
        </w:numPr>
      </w:pPr>
      <w:r>
        <w:t xml:space="preserve">Objective function: </w:t>
      </w:r>
    </w:p>
    <w:p w14:paraId="59BEF666" w14:textId="0EBABC54" w:rsidR="007703D3" w:rsidRDefault="007703D3" w:rsidP="007703D3">
      <w:pPr>
        <w:pStyle w:val="ListParagraph"/>
        <w:numPr>
          <w:ilvl w:val="1"/>
          <w:numId w:val="25"/>
        </w:numPr>
      </w:pPr>
      <w:r>
        <w:t>retrigger cycle</w:t>
      </w:r>
    </w:p>
    <w:p w14:paraId="2CD79219" w14:textId="4A730D00" w:rsidR="00073188" w:rsidRDefault="00073188" w:rsidP="00073188">
      <w:pPr>
        <w:pStyle w:val="ListParagraph"/>
        <w:numPr>
          <w:ilvl w:val="0"/>
          <w:numId w:val="25"/>
        </w:numPr>
      </w:pPr>
      <w:r>
        <w:t>Optimization parameters:</w:t>
      </w:r>
    </w:p>
    <w:p w14:paraId="7233DD53" w14:textId="77777777" w:rsidR="007703D3" w:rsidRDefault="007703D3" w:rsidP="007703D3"/>
    <w:p w14:paraId="00F52AFB" w14:textId="1F299218" w:rsidR="007703D3" w:rsidRDefault="00201E49" w:rsidP="007703D3">
      <w:r>
        <w:t>Various measurements containing the following data shall be added:</w:t>
      </w:r>
    </w:p>
    <w:p w14:paraId="1CCAED9F" w14:textId="1BE4876D" w:rsidR="00201E49" w:rsidRDefault="00201E49" w:rsidP="00201E49">
      <w:pPr>
        <w:pStyle w:val="ListParagraph"/>
        <w:numPr>
          <w:ilvl w:val="0"/>
          <w:numId w:val="28"/>
        </w:numPr>
      </w:pPr>
      <w:r>
        <w:t>GPS data (Longitudinal and lateral positions, GPS time) maximum 50ms sample time</w:t>
      </w:r>
    </w:p>
    <w:p w14:paraId="1B446BFD" w14:textId="0D5E429E" w:rsidR="00201E49" w:rsidRDefault="00201E49" w:rsidP="00201E49">
      <w:pPr>
        <w:pStyle w:val="ListParagraph"/>
        <w:numPr>
          <w:ilvl w:val="0"/>
          <w:numId w:val="28"/>
        </w:numPr>
      </w:pPr>
      <w:r>
        <w:t>Vehicle kinematics (Longitudinal speed, acceleration, yawrate, steering angle, driver torque)</w:t>
      </w:r>
    </w:p>
    <w:p w14:paraId="292C1593" w14:textId="68D4B445" w:rsidR="00201E49" w:rsidRDefault="00201E49" w:rsidP="00201E49">
      <w:pPr>
        <w:pStyle w:val="ListParagraph"/>
        <w:numPr>
          <w:ilvl w:val="0"/>
          <w:numId w:val="28"/>
        </w:numPr>
      </w:pPr>
      <w:r>
        <w:t>Lane information (at least 2</w:t>
      </w:r>
      <w:r w:rsidRPr="00201E49">
        <w:rPr>
          <w:vertAlign w:val="superscript"/>
        </w:rPr>
        <w:t>nd</w:t>
      </w:r>
      <w:r>
        <w:t xml:space="preserve"> order polynomial representation of the ego lane edges: c_0, c_1 and c_2, standing for distance, orientation and curvature) for both lane edges.</w:t>
      </w:r>
    </w:p>
    <w:p w14:paraId="4314B9D8" w14:textId="77777777" w:rsidR="00A34D22" w:rsidRDefault="00A34D22" w:rsidP="00A34D22">
      <w:pPr>
        <w:pStyle w:val="ListParagraph"/>
      </w:pPr>
    </w:p>
    <w:p w14:paraId="799B6778" w14:textId="34809B57" w:rsidR="00C42BD2" w:rsidRDefault="00D32120" w:rsidP="00A4325D">
      <w:r>
        <w:t>Multiple</w:t>
      </w:r>
      <w:r w:rsidR="00736571">
        <w:t xml:space="preserve"> measurement files can be added.</w:t>
      </w:r>
    </w:p>
    <w:p w14:paraId="540ADA29" w14:textId="0438B584" w:rsidR="00E115B8" w:rsidRDefault="0003522D" w:rsidP="00D34CE5">
      <w:pPr>
        <w:spacing w:line="240" w:lineRule="auto"/>
      </w:pPr>
      <w:r>
        <w:br w:type="page"/>
      </w:r>
    </w:p>
    <w:p w14:paraId="25561A7E" w14:textId="29023E67" w:rsidR="0003522D" w:rsidRDefault="0003522D" w:rsidP="00D34CE5">
      <w:pPr>
        <w:pStyle w:val="Heading2"/>
      </w:pPr>
      <w:r>
        <w:lastRenderedPageBreak/>
        <w:t>Driver model analysis</w:t>
      </w:r>
    </w:p>
    <w:p w14:paraId="73430E5D" w14:textId="77777777" w:rsidR="0003522D" w:rsidRDefault="0003522D" w:rsidP="0003522D"/>
    <w:p w14:paraId="6E8B07A2" w14:textId="0EACC901" w:rsidR="0003522D" w:rsidRDefault="005D596B" w:rsidP="0003522D">
      <w:r>
        <w:t>Driving data is analysed for Linear Driver Model (LDM) and correlations are revealed.</w:t>
      </w:r>
    </w:p>
    <w:p w14:paraId="66B0C9CF" w14:textId="77777777" w:rsidR="0003522D" w:rsidRDefault="0003522D" w:rsidP="0003522D"/>
    <w:p w14:paraId="273B030F" w14:textId="77777777" w:rsidR="0003522D" w:rsidRDefault="0003522D" w:rsidP="0003522D">
      <w:r w:rsidRPr="00672D43">
        <w:rPr>
          <w:u w:val="single"/>
        </w:rPr>
        <w:t>Segmentation profile:</w:t>
      </w:r>
      <w:r>
        <w:t xml:space="preserve"> Driver_Model</w:t>
      </w:r>
    </w:p>
    <w:p w14:paraId="1DF12FC4" w14:textId="21C10EDD" w:rsidR="0003522D" w:rsidRDefault="0003522D" w:rsidP="0003522D">
      <w:r w:rsidRPr="00672D43">
        <w:rPr>
          <w:u w:val="single"/>
        </w:rPr>
        <w:t>Evaluation profile:</w:t>
      </w:r>
      <w:r>
        <w:t xml:space="preserve"> </w:t>
      </w:r>
      <w:r w:rsidR="00375AC4">
        <w:t>driverModelAnalysis</w:t>
      </w:r>
    </w:p>
    <w:p w14:paraId="48C23976" w14:textId="77777777" w:rsidR="0003522D" w:rsidRDefault="0003522D" w:rsidP="0003522D">
      <w:r w:rsidRPr="00672D43">
        <w:rPr>
          <w:u w:val="single"/>
        </w:rPr>
        <w:t>Output:</w:t>
      </w:r>
      <w:r>
        <w:t xml:space="preserve"> </w:t>
      </w:r>
    </w:p>
    <w:p w14:paraId="0C849D88" w14:textId="2C854BBE" w:rsidR="0003522D" w:rsidRDefault="001E1208" w:rsidP="0003522D">
      <w:pPr>
        <w:pStyle w:val="ListParagraph"/>
        <w:numPr>
          <w:ilvl w:val="0"/>
          <w:numId w:val="26"/>
        </w:numPr>
      </w:pPr>
      <w:r>
        <w:t>Correlation plots for LDM</w:t>
      </w:r>
    </w:p>
    <w:p w14:paraId="3687D115" w14:textId="51C16874" w:rsidR="001E1208" w:rsidRDefault="001E1208" w:rsidP="002B1BED">
      <w:pPr>
        <w:pStyle w:val="ListParagraph"/>
        <w:numPr>
          <w:ilvl w:val="0"/>
          <w:numId w:val="26"/>
        </w:numPr>
      </w:pPr>
      <w:r>
        <w:t>Regression confidence factor matrix</w:t>
      </w:r>
    </w:p>
    <w:p w14:paraId="569C2D2B" w14:textId="77777777" w:rsidR="0003522D" w:rsidRDefault="0003522D" w:rsidP="0003522D">
      <w:r w:rsidRPr="00613448">
        <w:rPr>
          <w:u w:val="single"/>
        </w:rPr>
        <w:t>Parameters</w:t>
      </w:r>
      <w:r>
        <w:t>:</w:t>
      </w:r>
    </w:p>
    <w:p w14:paraId="407D9E64" w14:textId="77777777" w:rsidR="0003522D" w:rsidRDefault="0003522D" w:rsidP="0003522D">
      <w:pPr>
        <w:pStyle w:val="ListParagraph"/>
        <w:numPr>
          <w:ilvl w:val="0"/>
          <w:numId w:val="25"/>
        </w:numPr>
      </w:pPr>
      <w:r>
        <w:t xml:space="preserve">Localization: </w:t>
      </w:r>
    </w:p>
    <w:p w14:paraId="2E323F04" w14:textId="77777777" w:rsidR="0003522D" w:rsidRDefault="0003522D" w:rsidP="0003522D">
      <w:pPr>
        <w:pStyle w:val="ListParagraph"/>
        <w:numPr>
          <w:ilvl w:val="1"/>
          <w:numId w:val="25"/>
        </w:numPr>
      </w:pPr>
      <w:r>
        <w:t>Road type (no filter / rural road / highway)</w:t>
      </w:r>
    </w:p>
    <w:p w14:paraId="58A84A61" w14:textId="77777777" w:rsidR="0003522D" w:rsidRDefault="0003522D" w:rsidP="0003522D">
      <w:pPr>
        <w:pStyle w:val="ListParagraph"/>
        <w:numPr>
          <w:ilvl w:val="0"/>
          <w:numId w:val="25"/>
        </w:numPr>
      </w:pPr>
      <w:r>
        <w:t xml:space="preserve">Objective function: </w:t>
      </w:r>
    </w:p>
    <w:p w14:paraId="4B3A417B" w14:textId="77777777" w:rsidR="0003522D" w:rsidRDefault="0003522D" w:rsidP="0003522D">
      <w:pPr>
        <w:pStyle w:val="ListParagraph"/>
        <w:numPr>
          <w:ilvl w:val="1"/>
          <w:numId w:val="25"/>
        </w:numPr>
      </w:pPr>
      <w:r>
        <w:t>retrigger cycle</w:t>
      </w:r>
    </w:p>
    <w:p w14:paraId="2C4CB2D4" w14:textId="77777777" w:rsidR="0003522D" w:rsidRDefault="0003522D" w:rsidP="0003522D"/>
    <w:p w14:paraId="15752B43" w14:textId="77777777" w:rsidR="0003522D" w:rsidRDefault="0003522D" w:rsidP="0003522D">
      <w:r>
        <w:t>Various measurements containing the following data shall be added:</w:t>
      </w:r>
    </w:p>
    <w:p w14:paraId="4B095E50" w14:textId="07674F7C" w:rsidR="0003522D" w:rsidRDefault="0003522D" w:rsidP="00E76B0F">
      <w:pPr>
        <w:pStyle w:val="ListParagraph"/>
        <w:numPr>
          <w:ilvl w:val="0"/>
          <w:numId w:val="29"/>
        </w:numPr>
      </w:pPr>
      <w:r>
        <w:t>GPS data (Longitudinal and lateral positions, GPS time) maximum 50ms sample time</w:t>
      </w:r>
    </w:p>
    <w:p w14:paraId="41740D03" w14:textId="441EC316" w:rsidR="0003522D" w:rsidRDefault="0003522D" w:rsidP="00E76B0F">
      <w:pPr>
        <w:pStyle w:val="ListParagraph"/>
        <w:numPr>
          <w:ilvl w:val="0"/>
          <w:numId w:val="29"/>
        </w:numPr>
      </w:pPr>
      <w:r>
        <w:t>Vehicle kinematics (Longitudinal speed, acceleration, yawrate, steering angle, driver torque)</w:t>
      </w:r>
    </w:p>
    <w:p w14:paraId="1C23FFCA" w14:textId="3B890272" w:rsidR="0003522D" w:rsidRDefault="0003522D" w:rsidP="00E76B0F">
      <w:pPr>
        <w:pStyle w:val="ListParagraph"/>
        <w:numPr>
          <w:ilvl w:val="0"/>
          <w:numId w:val="29"/>
        </w:numPr>
      </w:pPr>
      <w:r>
        <w:t>Lane information (at least 2</w:t>
      </w:r>
      <w:r w:rsidRPr="00201E49">
        <w:rPr>
          <w:vertAlign w:val="superscript"/>
        </w:rPr>
        <w:t>nd</w:t>
      </w:r>
      <w:r>
        <w:t xml:space="preserve"> order polynomial representation of the ego lane edges: c_0, c_1 and c_2, standing for distance, orientation and curvature) for both lane edges.</w:t>
      </w:r>
    </w:p>
    <w:p w14:paraId="122FB59F" w14:textId="77777777" w:rsidR="00F259FE" w:rsidRDefault="00F259FE" w:rsidP="00F259FE">
      <w:pPr>
        <w:pStyle w:val="ListParagraph"/>
      </w:pPr>
    </w:p>
    <w:p w14:paraId="2C1897BD" w14:textId="05937F5B" w:rsidR="00505C22" w:rsidRDefault="00150452" w:rsidP="0003522D">
      <w:r>
        <w:t>Multiple</w:t>
      </w:r>
      <w:r w:rsidR="0003522D">
        <w:t xml:space="preserve"> measurement files can be added.</w:t>
      </w:r>
    </w:p>
    <w:p w14:paraId="0689768B" w14:textId="77777777" w:rsidR="00505C22" w:rsidRDefault="00505C22">
      <w:pPr>
        <w:spacing w:line="240" w:lineRule="auto"/>
      </w:pPr>
      <w:r>
        <w:br w:type="page"/>
      </w:r>
    </w:p>
    <w:p w14:paraId="6295539D" w14:textId="1A4354EB" w:rsidR="00505C22" w:rsidRDefault="00505C22" w:rsidP="00D34CE5">
      <w:pPr>
        <w:pStyle w:val="Heading2"/>
      </w:pPr>
      <w:r>
        <w:lastRenderedPageBreak/>
        <w:t>Driver model learning</w:t>
      </w:r>
    </w:p>
    <w:p w14:paraId="15B592D1" w14:textId="77777777" w:rsidR="00505C22" w:rsidRDefault="00505C22" w:rsidP="00505C22"/>
    <w:p w14:paraId="71CE1B2A" w14:textId="77777777" w:rsidR="00505C22" w:rsidRDefault="00505C22" w:rsidP="00505C22">
      <w:r>
        <w:t>Driving data is analysed for Linear Driver Model (LDM) and correlations are revealed.</w:t>
      </w:r>
    </w:p>
    <w:p w14:paraId="0AF4FFCA" w14:textId="77777777" w:rsidR="00505C22" w:rsidRDefault="00505C22" w:rsidP="00505C22"/>
    <w:p w14:paraId="7405A0A7" w14:textId="77777777" w:rsidR="00505C22" w:rsidRDefault="00505C22" w:rsidP="00505C22">
      <w:r w:rsidRPr="00672D43">
        <w:rPr>
          <w:u w:val="single"/>
        </w:rPr>
        <w:t>Segmentation profile:</w:t>
      </w:r>
      <w:r>
        <w:t xml:space="preserve"> Driver_Model</w:t>
      </w:r>
    </w:p>
    <w:p w14:paraId="16F11052" w14:textId="77777777" w:rsidR="00505C22" w:rsidRDefault="00505C22" w:rsidP="00505C22">
      <w:r w:rsidRPr="00672D43">
        <w:rPr>
          <w:u w:val="single"/>
        </w:rPr>
        <w:t>Evaluation profile:</w:t>
      </w:r>
      <w:r>
        <w:t xml:space="preserve"> driverModelAnalysis</w:t>
      </w:r>
    </w:p>
    <w:p w14:paraId="390BD1C3" w14:textId="77777777" w:rsidR="00505C22" w:rsidRDefault="00505C22" w:rsidP="00505C22">
      <w:r w:rsidRPr="00672D43">
        <w:rPr>
          <w:u w:val="single"/>
        </w:rPr>
        <w:t>Output:</w:t>
      </w:r>
      <w:r>
        <w:t xml:space="preserve"> </w:t>
      </w:r>
    </w:p>
    <w:p w14:paraId="50B42A18" w14:textId="77777777" w:rsidR="00505C22" w:rsidRDefault="00505C22" w:rsidP="00505C22">
      <w:r w:rsidRPr="00613448">
        <w:rPr>
          <w:u w:val="single"/>
        </w:rPr>
        <w:t>Parameters</w:t>
      </w:r>
      <w:r>
        <w:t>:</w:t>
      </w:r>
    </w:p>
    <w:p w14:paraId="2ABFB95B" w14:textId="77777777" w:rsidR="00505C22" w:rsidRDefault="00505C22" w:rsidP="00505C22">
      <w:pPr>
        <w:pStyle w:val="ListParagraph"/>
        <w:numPr>
          <w:ilvl w:val="0"/>
          <w:numId w:val="25"/>
        </w:numPr>
      </w:pPr>
      <w:r>
        <w:t xml:space="preserve">Localization: </w:t>
      </w:r>
    </w:p>
    <w:p w14:paraId="18369B59" w14:textId="77777777" w:rsidR="00505C22" w:rsidRDefault="00505C22" w:rsidP="00505C22">
      <w:pPr>
        <w:pStyle w:val="ListParagraph"/>
        <w:numPr>
          <w:ilvl w:val="1"/>
          <w:numId w:val="25"/>
        </w:numPr>
      </w:pPr>
      <w:r>
        <w:t>Road type (no filter / rural road / highway)</w:t>
      </w:r>
    </w:p>
    <w:p w14:paraId="01F25D28" w14:textId="77777777" w:rsidR="00505C22" w:rsidRDefault="00505C22" w:rsidP="00505C22">
      <w:pPr>
        <w:pStyle w:val="ListParagraph"/>
        <w:numPr>
          <w:ilvl w:val="0"/>
          <w:numId w:val="25"/>
        </w:numPr>
      </w:pPr>
      <w:r>
        <w:t xml:space="preserve">Objective function: </w:t>
      </w:r>
    </w:p>
    <w:p w14:paraId="49EC875F" w14:textId="3D3A9466" w:rsidR="00505C22" w:rsidRDefault="00505C22" w:rsidP="00505C22">
      <w:pPr>
        <w:pStyle w:val="ListParagraph"/>
        <w:numPr>
          <w:ilvl w:val="1"/>
          <w:numId w:val="25"/>
        </w:numPr>
      </w:pPr>
      <w:r>
        <w:t>retrigger cycle</w:t>
      </w:r>
    </w:p>
    <w:p w14:paraId="0B5BEF5E" w14:textId="2865D66E" w:rsidR="002546F7" w:rsidRDefault="002546F7" w:rsidP="00505C22">
      <w:pPr>
        <w:pStyle w:val="ListParagraph"/>
        <w:numPr>
          <w:ilvl w:val="1"/>
          <w:numId w:val="25"/>
        </w:numPr>
      </w:pPr>
      <w:r>
        <w:t>node point parameters</w:t>
      </w:r>
    </w:p>
    <w:p w14:paraId="12121811" w14:textId="77777777" w:rsidR="00505C22" w:rsidRDefault="00505C22" w:rsidP="00505C22"/>
    <w:p w14:paraId="5B31F268" w14:textId="77777777" w:rsidR="00505C22" w:rsidRDefault="00505C22" w:rsidP="00505C22">
      <w:r>
        <w:t>Various measurements containing the following data shall be added:</w:t>
      </w:r>
    </w:p>
    <w:p w14:paraId="262D5C65" w14:textId="77777777" w:rsidR="00505C22" w:rsidRDefault="00505C22" w:rsidP="00505C22">
      <w:pPr>
        <w:pStyle w:val="ListParagraph"/>
        <w:numPr>
          <w:ilvl w:val="0"/>
          <w:numId w:val="29"/>
        </w:numPr>
      </w:pPr>
      <w:r>
        <w:t>GPS data (Longitudinal and lateral positions, GPS time) maximum 50ms sample time</w:t>
      </w:r>
    </w:p>
    <w:p w14:paraId="353E55A6" w14:textId="77777777" w:rsidR="00505C22" w:rsidRDefault="00505C22" w:rsidP="00505C22">
      <w:pPr>
        <w:pStyle w:val="ListParagraph"/>
        <w:numPr>
          <w:ilvl w:val="0"/>
          <w:numId w:val="29"/>
        </w:numPr>
      </w:pPr>
      <w:r>
        <w:t>Vehicle kinematics (Longitudinal speed, acceleration, yawrate, steering angle, driver torque)</w:t>
      </w:r>
    </w:p>
    <w:p w14:paraId="33689BAB" w14:textId="77777777" w:rsidR="00505C22" w:rsidRDefault="00505C22" w:rsidP="00505C22">
      <w:pPr>
        <w:pStyle w:val="ListParagraph"/>
        <w:numPr>
          <w:ilvl w:val="0"/>
          <w:numId w:val="29"/>
        </w:numPr>
      </w:pPr>
      <w:r>
        <w:t>Lane information (at least 2</w:t>
      </w:r>
      <w:r w:rsidRPr="00201E49">
        <w:rPr>
          <w:vertAlign w:val="superscript"/>
        </w:rPr>
        <w:t>nd</w:t>
      </w:r>
      <w:r>
        <w:t xml:space="preserve"> order polynomial representation of the ego lane edges: c_0, c_1 and c_2, standing for distance, orientation and curvature) for both lane edges.</w:t>
      </w:r>
    </w:p>
    <w:p w14:paraId="4F28CB35" w14:textId="77777777" w:rsidR="00505C22" w:rsidRDefault="00505C22" w:rsidP="00505C22">
      <w:pPr>
        <w:pStyle w:val="ListParagraph"/>
      </w:pPr>
    </w:p>
    <w:p w14:paraId="6B089328" w14:textId="1F7B94B8" w:rsidR="00505C22" w:rsidRDefault="00505C22" w:rsidP="00505C22">
      <w:r>
        <w:t>Multiple measurement files can be added.</w:t>
      </w:r>
    </w:p>
    <w:p w14:paraId="63051FE6" w14:textId="56A59837" w:rsidR="00E115B8" w:rsidRDefault="00E115B8">
      <w:pPr>
        <w:spacing w:line="240" w:lineRule="auto"/>
      </w:pPr>
      <w:r>
        <w:br w:type="page"/>
      </w:r>
    </w:p>
    <w:p w14:paraId="7FF1C385" w14:textId="77777777" w:rsidR="00C25033" w:rsidRDefault="00D34CE5" w:rsidP="00E115B8">
      <w:pPr>
        <w:pStyle w:val="Heading1"/>
      </w:pPr>
      <w:r>
        <w:lastRenderedPageBreak/>
        <w:t xml:space="preserve"> </w:t>
      </w:r>
      <w:r>
        <w:t>Python evaluations</w:t>
      </w:r>
    </w:p>
    <w:p w14:paraId="44C6B999" w14:textId="78E6D04E" w:rsidR="00E115B8" w:rsidRDefault="00D34CE5" w:rsidP="00C25033">
      <w:pPr>
        <w:pStyle w:val="Heading2"/>
      </w:pPr>
      <w:r>
        <w:t>B</w:t>
      </w:r>
      <w:r w:rsidR="00E115B8">
        <w:t>asic evaluation</w:t>
      </w:r>
    </w:p>
    <w:p w14:paraId="16CB03EB" w14:textId="77777777" w:rsidR="00E115B8" w:rsidRDefault="00E115B8" w:rsidP="00E115B8"/>
    <w:p w14:paraId="0561FFFA" w14:textId="77777777" w:rsidR="00E115B8" w:rsidRDefault="00E115B8" w:rsidP="00E115B8">
      <w:r>
        <w:t>Evaluation of Lane Change data with a lane change approve button.</w:t>
      </w:r>
    </w:p>
    <w:p w14:paraId="1BA5D6BD" w14:textId="77777777" w:rsidR="00E115B8" w:rsidRDefault="00E115B8" w:rsidP="00E115B8">
      <w:r w:rsidRPr="00A75943">
        <w:rPr>
          <w:rFonts w:hint="eastAsia"/>
          <w:b/>
          <w:bCs/>
        </w:rPr>
        <w:t>M</w:t>
      </w:r>
      <w:r w:rsidRPr="00A75943">
        <w:rPr>
          <w:b/>
          <w:bCs/>
        </w:rPr>
        <w:t>ain Options</w:t>
      </w:r>
      <w:r>
        <w:t>:</w:t>
      </w:r>
    </w:p>
    <w:p w14:paraId="442BDDFC" w14:textId="77777777" w:rsidR="00E115B8" w:rsidRDefault="00E115B8" w:rsidP="00E115B8">
      <w:r w:rsidRPr="00493266">
        <w:rPr>
          <w:u w:val="single"/>
        </w:rPr>
        <w:t>Evaluation profile</w:t>
      </w:r>
      <w:r>
        <w:t>: Python_LaneChange_basic</w:t>
      </w:r>
    </w:p>
    <w:p w14:paraId="61EFF7C4" w14:textId="77777777" w:rsidR="00E115B8" w:rsidRPr="00493266" w:rsidRDefault="00E115B8" w:rsidP="00E115B8">
      <w:r w:rsidRPr="00493266">
        <w:rPr>
          <w:rFonts w:hint="eastAsia"/>
          <w:u w:val="single"/>
        </w:rPr>
        <w:t>V</w:t>
      </w:r>
      <w:r w:rsidRPr="00493266">
        <w:rPr>
          <w:u w:val="single"/>
        </w:rPr>
        <w:t>ehicle configurations</w:t>
      </w:r>
      <w:r>
        <w:t>: VW_Golf_Bp_2201_for_mapping, VW_Golf_Bp_2211_ES910_CAN_only, VW_Golf_Bp_CAN_only</w:t>
      </w:r>
    </w:p>
    <w:p w14:paraId="4E0117A2" w14:textId="77777777" w:rsidR="00E115B8" w:rsidRPr="00A75943" w:rsidRDefault="00E115B8" w:rsidP="00E115B8">
      <w:pPr>
        <w:rPr>
          <w:b/>
          <w:bCs/>
        </w:rPr>
      </w:pPr>
      <w:r w:rsidRPr="00A75943">
        <w:rPr>
          <w:rFonts w:hint="eastAsia"/>
          <w:b/>
          <w:bCs/>
        </w:rPr>
        <w:t>P</w:t>
      </w:r>
      <w:r w:rsidRPr="00A75943">
        <w:rPr>
          <w:b/>
          <w:bCs/>
        </w:rPr>
        <w:t>ython Evaluation Options:</w:t>
      </w:r>
    </w:p>
    <w:p w14:paraId="1AF47E3E" w14:textId="77777777" w:rsidR="00E115B8" w:rsidRPr="00493266" w:rsidRDefault="00E115B8" w:rsidP="00E115B8">
      <w:pPr>
        <w:rPr>
          <w:u w:val="single"/>
        </w:rPr>
      </w:pPr>
      <w:r w:rsidRPr="00493266">
        <w:rPr>
          <w:rFonts w:hint="eastAsia"/>
          <w:u w:val="single"/>
        </w:rPr>
        <w:t>T</w:t>
      </w:r>
      <w:r w:rsidRPr="00493266">
        <w:rPr>
          <w:u w:val="single"/>
        </w:rPr>
        <w:t>raining:</w:t>
      </w:r>
      <w:r w:rsidRPr="00493266">
        <w:t xml:space="preserve"> </w:t>
      </w:r>
      <w:r>
        <w:t xml:space="preserve">False </w:t>
      </w:r>
      <w:r>
        <w:tab/>
      </w:r>
      <w:r w:rsidRPr="00A75943">
        <w:rPr>
          <w:u w:val="single"/>
        </w:rPr>
        <w:t>Training Step</w:t>
      </w:r>
      <w:r>
        <w:t>:</w:t>
      </w:r>
      <w:r>
        <w:tab/>
      </w:r>
      <w:r w:rsidRPr="00493266">
        <w:t>-</w:t>
      </w:r>
    </w:p>
    <w:p w14:paraId="309BC294" w14:textId="77777777" w:rsidR="00E115B8" w:rsidRDefault="00E115B8" w:rsidP="00E115B8">
      <w:r w:rsidRPr="00493266">
        <w:rPr>
          <w:rFonts w:hint="eastAsia"/>
          <w:u w:val="single"/>
        </w:rPr>
        <w:t>G</w:t>
      </w:r>
      <w:r w:rsidRPr="00493266">
        <w:rPr>
          <w:u w:val="single"/>
        </w:rPr>
        <w:t>entle Threshold/Strict Threshold</w:t>
      </w:r>
      <w:r>
        <w:t>: float number in s</w:t>
      </w:r>
    </w:p>
    <w:p w14:paraId="62846821" w14:textId="77777777" w:rsidR="00E115B8" w:rsidRDefault="00E115B8" w:rsidP="00E115B8">
      <w:r>
        <w:tab/>
        <w:t xml:space="preserve">If the prediction deviates less from the ground truth than the threshold. </w:t>
      </w:r>
    </w:p>
    <w:p w14:paraId="0C9B94F4" w14:textId="77777777" w:rsidR="00E115B8" w:rsidRDefault="00E115B8" w:rsidP="00E115B8">
      <w:pPr>
        <w:ind w:firstLine="840"/>
      </w:pPr>
      <w:r>
        <w:t xml:space="preserve">The start prediction has to be in range: </w:t>
      </w:r>
    </w:p>
    <w:p w14:paraId="47AE1BBF" w14:textId="77777777" w:rsidR="00E115B8" w:rsidRDefault="00E115B8" w:rsidP="00E115B8">
      <w:pPr>
        <w:ind w:firstLine="840"/>
      </w:pPr>
      <w:r>
        <w:t>[ground truth start - gentle threshold, ground truth start + strict threshold]</w:t>
      </w:r>
    </w:p>
    <w:p w14:paraId="7D6B56AF" w14:textId="77777777" w:rsidR="00E115B8" w:rsidRDefault="00E115B8" w:rsidP="00E115B8">
      <w:pPr>
        <w:ind w:firstLine="840"/>
      </w:pPr>
      <w:r>
        <w:rPr>
          <w:rFonts w:hint="eastAsia"/>
        </w:rPr>
        <w:t>T</w:t>
      </w:r>
      <w:r>
        <w:t>he end prediction has to be in range:</w:t>
      </w:r>
    </w:p>
    <w:p w14:paraId="19E971C9" w14:textId="77777777" w:rsidR="00E115B8" w:rsidRPr="00493266" w:rsidRDefault="00E115B8" w:rsidP="00E115B8">
      <w:pPr>
        <w:ind w:firstLine="840"/>
      </w:pPr>
      <w:r>
        <w:rPr>
          <w:rFonts w:hint="eastAsia"/>
        </w:rPr>
        <w:t>[</w:t>
      </w:r>
      <w:r>
        <w:t>ground truth end – strict threshold, ground truth end + gentle threshold]</w:t>
      </w:r>
    </w:p>
    <w:p w14:paraId="2BBEE963" w14:textId="77777777" w:rsidR="00E115B8" w:rsidRDefault="00E115B8" w:rsidP="00E115B8">
      <w:r w:rsidRPr="00493266">
        <w:rPr>
          <w:rFonts w:hint="eastAsia"/>
          <w:u w:val="single"/>
        </w:rPr>
        <w:t>C</w:t>
      </w:r>
      <w:r w:rsidRPr="00493266">
        <w:rPr>
          <w:u w:val="single"/>
        </w:rPr>
        <w:t>lassification Model:</w:t>
      </w:r>
      <w:r>
        <w:t xml:space="preserve"> Classification_ResNet-20_100</w:t>
      </w:r>
    </w:p>
    <w:p w14:paraId="560C4BBD" w14:textId="77777777" w:rsidR="00E115B8" w:rsidRDefault="00E115B8" w:rsidP="00E115B8">
      <w:r w:rsidRPr="00493266">
        <w:rPr>
          <w:rFonts w:hint="eastAsia"/>
          <w:u w:val="single"/>
        </w:rPr>
        <w:t>R</w:t>
      </w:r>
      <w:r w:rsidRPr="00493266">
        <w:rPr>
          <w:u w:val="single"/>
        </w:rPr>
        <w:t>egression Model:</w:t>
      </w:r>
      <w:r>
        <w:t xml:space="preserve"> Simple_Regression_model</w:t>
      </w:r>
    </w:p>
    <w:p w14:paraId="30C26428" w14:textId="77777777" w:rsidR="00E115B8" w:rsidRDefault="00E115B8" w:rsidP="00E115B8">
      <w:r w:rsidRPr="00493266">
        <w:rPr>
          <w:rFonts w:hint="eastAsia"/>
          <w:u w:val="single"/>
        </w:rPr>
        <w:t>O</w:t>
      </w:r>
      <w:r w:rsidRPr="00493266">
        <w:rPr>
          <w:u w:val="single"/>
        </w:rPr>
        <w:t>utput</w:t>
      </w:r>
      <w:r>
        <w:t>:</w:t>
      </w:r>
    </w:p>
    <w:p w14:paraId="2C892BD9" w14:textId="77777777" w:rsidR="00E115B8" w:rsidRDefault="00E115B8" w:rsidP="00E115B8">
      <w:pPr>
        <w:pStyle w:val="ListParagraph"/>
        <w:widowControl w:val="0"/>
        <w:numPr>
          <w:ilvl w:val="0"/>
          <w:numId w:val="30"/>
        </w:numPr>
        <w:spacing w:line="240" w:lineRule="auto"/>
        <w:contextualSpacing w:val="0"/>
        <w:jc w:val="both"/>
      </w:pPr>
      <w:r>
        <w:t>Results csv including the start, end and direction of the Lane Change given by the kinetic labelling and the regression prediction. One csv for every measurement file.</w:t>
      </w:r>
    </w:p>
    <w:p w14:paraId="2563EB17" w14:textId="77777777" w:rsidR="00E115B8" w:rsidRDefault="00E115B8" w:rsidP="00E115B8">
      <w:pPr>
        <w:pStyle w:val="ListParagraph"/>
        <w:widowControl w:val="0"/>
        <w:numPr>
          <w:ilvl w:val="0"/>
          <w:numId w:val="30"/>
        </w:numPr>
        <w:spacing w:line="240" w:lineRule="auto"/>
        <w:contextualSpacing w:val="0"/>
        <w:jc w:val="both"/>
      </w:pPr>
      <w:r>
        <w:rPr>
          <w:rFonts w:hint="eastAsia"/>
        </w:rPr>
        <w:t>E</w:t>
      </w:r>
      <w:r>
        <w:t>valuation matrix displaying the number of True Positives, False Positives, False Negatives and True Negatives</w:t>
      </w:r>
    </w:p>
    <w:p w14:paraId="053EA13C" w14:textId="77777777" w:rsidR="00E115B8" w:rsidRDefault="00E115B8" w:rsidP="00E115B8">
      <w:r>
        <w:rPr>
          <w:rFonts w:hint="eastAsia"/>
        </w:rPr>
        <w:t>E</w:t>
      </w:r>
      <w:r>
        <w:t xml:space="preserve">xpected types of measurements: </w:t>
      </w:r>
    </w:p>
    <w:p w14:paraId="4EBC2009" w14:textId="77777777" w:rsidR="00E115B8" w:rsidRDefault="00E115B8" w:rsidP="00E115B8">
      <w:pPr>
        <w:pStyle w:val="ListParagraph"/>
        <w:widowControl w:val="0"/>
        <w:numPr>
          <w:ilvl w:val="0"/>
          <w:numId w:val="31"/>
        </w:numPr>
        <w:spacing w:line="240" w:lineRule="auto"/>
        <w:contextualSpacing w:val="0"/>
        <w:jc w:val="both"/>
      </w:pPr>
      <w:r>
        <w:t xml:space="preserve">mf4 or mat file with the following signals: </w:t>
      </w:r>
    </w:p>
    <w:p w14:paraId="2225DDAD" w14:textId="77777777" w:rsidR="00E115B8" w:rsidRPr="00493266" w:rsidRDefault="00E115B8" w:rsidP="00E115B8">
      <w:r w:rsidRPr="00493266">
        <w:t>"GPS_time", "GPS_status", "LongPos_abs", "LatPos_abs" ,"c01_left", "c01_right", "c1", "c2", "q_T0", "VelocityX_ESP", "AccelerationX_ESP", "AccelerationY_ESP", "yawRateESP", "SteeringAngle", "objectAccelerationFront", "objectVelocityFront", "objectDistanceFront", "Left_Index", "Right_Index", "LaneChange_Approved"</w:t>
      </w:r>
    </w:p>
    <w:p w14:paraId="21B5F89C" w14:textId="77777777" w:rsidR="00E115B8" w:rsidRDefault="00E115B8" w:rsidP="00E115B8"/>
    <w:p w14:paraId="5D0F4C71" w14:textId="77777777" w:rsidR="00E115B8" w:rsidRDefault="00E115B8" w:rsidP="00E115B8">
      <w:r>
        <w:rPr>
          <w:rFonts w:hint="eastAsia"/>
        </w:rPr>
        <w:t>T</w:t>
      </w:r>
      <w:r>
        <w:t>he measurement file is converted into a csv file and cut into short 9s sequences containing individual lane changes.</w:t>
      </w:r>
    </w:p>
    <w:p w14:paraId="2EF467BD" w14:textId="77777777" w:rsidR="00E115B8" w:rsidRDefault="00E115B8" w:rsidP="00E115B8">
      <w:r>
        <w:rPr>
          <w:rFonts w:hint="eastAsia"/>
        </w:rPr>
        <w:t>T</w:t>
      </w:r>
      <w:r>
        <w:t xml:space="preserve">he classifier will then infer on the small sequence files. </w:t>
      </w:r>
    </w:p>
    <w:p w14:paraId="713C8B95" w14:textId="77777777" w:rsidR="00E115B8" w:rsidRPr="00493266" w:rsidRDefault="00E115B8" w:rsidP="00E115B8">
      <w:r>
        <w:t>After that the regression model will predict the start and end time of the lane change. If the classifier finds no lane changes in a measurement file, no regression prediction is performed.</w:t>
      </w:r>
      <w:r w:rsidRPr="00770FC8">
        <w:br w:type="page"/>
      </w:r>
    </w:p>
    <w:p w14:paraId="3AC3CFBC" w14:textId="1B336C50" w:rsidR="00E115B8" w:rsidRPr="00C25033" w:rsidRDefault="00C25033" w:rsidP="00C25033">
      <w:pPr>
        <w:pStyle w:val="Heading2"/>
        <w:tabs>
          <w:tab w:val="clear" w:pos="828"/>
          <w:tab w:val="left" w:pos="544"/>
        </w:tabs>
        <w:ind w:left="544"/>
      </w:pPr>
      <w:r>
        <w:lastRenderedPageBreak/>
        <w:t>L</w:t>
      </w:r>
      <w:r w:rsidR="00E115B8" w:rsidRPr="00C25033">
        <w:t>ight evaluation</w:t>
      </w:r>
    </w:p>
    <w:p w14:paraId="05053BD6" w14:textId="77777777" w:rsidR="00E115B8" w:rsidRDefault="00E115B8" w:rsidP="00E115B8"/>
    <w:p w14:paraId="34D540BB" w14:textId="77777777" w:rsidR="00E115B8" w:rsidRDefault="00E115B8" w:rsidP="00E115B8">
      <w:r>
        <w:rPr>
          <w:rFonts w:hint="eastAsia"/>
        </w:rPr>
        <w:t>E</w:t>
      </w:r>
      <w:r>
        <w:t>valuation of Lane Change data without a lane change approve button</w:t>
      </w:r>
    </w:p>
    <w:p w14:paraId="7421246A" w14:textId="77777777" w:rsidR="00E115B8" w:rsidRDefault="00E115B8" w:rsidP="00E115B8">
      <w:r w:rsidRPr="00A75943">
        <w:rPr>
          <w:rFonts w:hint="eastAsia"/>
          <w:b/>
          <w:bCs/>
        </w:rPr>
        <w:t>M</w:t>
      </w:r>
      <w:r w:rsidRPr="00A75943">
        <w:rPr>
          <w:b/>
          <w:bCs/>
        </w:rPr>
        <w:t>ain Options</w:t>
      </w:r>
      <w:r>
        <w:t>:</w:t>
      </w:r>
    </w:p>
    <w:p w14:paraId="367EF896" w14:textId="77777777" w:rsidR="00E115B8" w:rsidRDefault="00E115B8" w:rsidP="00E115B8">
      <w:r w:rsidRPr="00493266">
        <w:rPr>
          <w:u w:val="single"/>
        </w:rPr>
        <w:t>Evaluation profile</w:t>
      </w:r>
      <w:r>
        <w:t>: Python_LaneChange_light</w:t>
      </w:r>
    </w:p>
    <w:p w14:paraId="4013528E" w14:textId="77777777" w:rsidR="00E115B8" w:rsidRDefault="00E115B8" w:rsidP="00E115B8">
      <w:r w:rsidRPr="00493266">
        <w:rPr>
          <w:rFonts w:hint="eastAsia"/>
          <w:u w:val="single"/>
        </w:rPr>
        <w:t>V</w:t>
      </w:r>
      <w:r w:rsidRPr="00493266">
        <w:rPr>
          <w:u w:val="single"/>
        </w:rPr>
        <w:t>ehicle configurations</w:t>
      </w:r>
      <w:r>
        <w:t>: VW_Golf_Bp_2201_for_mapping, VW_Golf_Bp_2211_ES910_CAN_only, VW_Golf_Bp_CAN_only, VW_Golf_DASy_JP</w:t>
      </w:r>
    </w:p>
    <w:p w14:paraId="4052F70A" w14:textId="77777777" w:rsidR="00E115B8" w:rsidRPr="00A75943" w:rsidRDefault="00E115B8" w:rsidP="00E115B8">
      <w:pPr>
        <w:rPr>
          <w:b/>
          <w:bCs/>
        </w:rPr>
      </w:pPr>
      <w:r w:rsidRPr="00A75943">
        <w:rPr>
          <w:rFonts w:hint="eastAsia"/>
          <w:b/>
          <w:bCs/>
        </w:rPr>
        <w:t>P</w:t>
      </w:r>
      <w:r w:rsidRPr="00A75943">
        <w:rPr>
          <w:b/>
          <w:bCs/>
        </w:rPr>
        <w:t>ython Evaluation Options:</w:t>
      </w:r>
    </w:p>
    <w:p w14:paraId="49DC1239" w14:textId="77777777" w:rsidR="00E115B8" w:rsidRPr="00A75943" w:rsidRDefault="00E115B8" w:rsidP="00E115B8">
      <w:r w:rsidRPr="00493266">
        <w:rPr>
          <w:rFonts w:hint="eastAsia"/>
          <w:u w:val="single"/>
        </w:rPr>
        <w:t>T</w:t>
      </w:r>
      <w:r w:rsidRPr="00493266">
        <w:rPr>
          <w:u w:val="single"/>
        </w:rPr>
        <w:t>raining</w:t>
      </w:r>
      <w:r>
        <w:rPr>
          <w:u w:val="single"/>
        </w:rPr>
        <w:t>:</w:t>
      </w:r>
      <w:r w:rsidRPr="00A75943">
        <w:t xml:space="preserve"> False</w:t>
      </w:r>
      <w:r w:rsidRPr="00A75943">
        <w:tab/>
      </w:r>
      <w:r w:rsidRPr="00A75943">
        <w:tab/>
      </w:r>
      <w:r w:rsidRPr="00493266">
        <w:rPr>
          <w:u w:val="single"/>
        </w:rPr>
        <w:t>Training Step:</w:t>
      </w:r>
      <w:r>
        <w:t xml:space="preserve"> </w:t>
      </w:r>
      <w:r>
        <w:tab/>
        <w:t>-</w:t>
      </w:r>
    </w:p>
    <w:p w14:paraId="1AB3FB83" w14:textId="77777777" w:rsidR="00E115B8" w:rsidRDefault="00E115B8" w:rsidP="00E115B8">
      <w:r w:rsidRPr="00493266">
        <w:rPr>
          <w:rFonts w:hint="eastAsia"/>
          <w:u w:val="single"/>
        </w:rPr>
        <w:t>G</w:t>
      </w:r>
      <w:r w:rsidRPr="00493266">
        <w:rPr>
          <w:u w:val="single"/>
        </w:rPr>
        <w:t>entle Threshold/Strict Threshold</w:t>
      </w:r>
      <w:r>
        <w:t>: float number in s</w:t>
      </w:r>
    </w:p>
    <w:p w14:paraId="05C48C29" w14:textId="77777777" w:rsidR="00E115B8" w:rsidRDefault="00E115B8" w:rsidP="00E115B8">
      <w:r>
        <w:tab/>
        <w:t xml:space="preserve">If the prediction deviates less from the ground truth than the threshold. </w:t>
      </w:r>
    </w:p>
    <w:p w14:paraId="6041C3E1" w14:textId="77777777" w:rsidR="00E115B8" w:rsidRDefault="00E115B8" w:rsidP="00E115B8">
      <w:pPr>
        <w:ind w:firstLine="840"/>
      </w:pPr>
      <w:r>
        <w:t xml:space="preserve">The start prediction has to be in range: </w:t>
      </w:r>
    </w:p>
    <w:p w14:paraId="56047769" w14:textId="77777777" w:rsidR="00E115B8" w:rsidRDefault="00E115B8" w:rsidP="00E115B8">
      <w:pPr>
        <w:ind w:firstLine="840"/>
      </w:pPr>
      <w:r>
        <w:t>[ground truth start - gentle threshold, ground truth start + strict threshold]</w:t>
      </w:r>
    </w:p>
    <w:p w14:paraId="0465EDD6" w14:textId="77777777" w:rsidR="00E115B8" w:rsidRDefault="00E115B8" w:rsidP="00E115B8">
      <w:pPr>
        <w:ind w:firstLine="840"/>
      </w:pPr>
      <w:r>
        <w:rPr>
          <w:rFonts w:hint="eastAsia"/>
        </w:rPr>
        <w:t>T</w:t>
      </w:r>
      <w:r>
        <w:t>he end prediction has to be in range:</w:t>
      </w:r>
    </w:p>
    <w:p w14:paraId="5561D36D" w14:textId="77777777" w:rsidR="00E115B8" w:rsidRDefault="00E115B8" w:rsidP="00E115B8">
      <w:pPr>
        <w:ind w:firstLine="840"/>
      </w:pPr>
      <w:r>
        <w:rPr>
          <w:rFonts w:hint="eastAsia"/>
        </w:rPr>
        <w:t>[</w:t>
      </w:r>
      <w:r>
        <w:t>ground truth end – strict threshold, ground truth end + gentle threshold]</w:t>
      </w:r>
    </w:p>
    <w:p w14:paraId="24F8EEA4" w14:textId="77777777" w:rsidR="00E115B8" w:rsidRDefault="00E115B8" w:rsidP="00E115B8">
      <w:r w:rsidRPr="00493266">
        <w:rPr>
          <w:rFonts w:hint="eastAsia"/>
          <w:u w:val="single"/>
        </w:rPr>
        <w:t>C</w:t>
      </w:r>
      <w:r w:rsidRPr="00493266">
        <w:rPr>
          <w:u w:val="single"/>
        </w:rPr>
        <w:t>lassification Model:</w:t>
      </w:r>
      <w:r>
        <w:t xml:space="preserve"> Classification_ResNet-20_100</w:t>
      </w:r>
    </w:p>
    <w:p w14:paraId="7CE7CE95" w14:textId="77777777" w:rsidR="00E115B8" w:rsidRDefault="00E115B8" w:rsidP="00E115B8">
      <w:r w:rsidRPr="00493266">
        <w:rPr>
          <w:rFonts w:hint="eastAsia"/>
          <w:u w:val="single"/>
        </w:rPr>
        <w:t>R</w:t>
      </w:r>
      <w:r w:rsidRPr="00493266">
        <w:rPr>
          <w:u w:val="single"/>
        </w:rPr>
        <w:t>egression Model:</w:t>
      </w:r>
      <w:r>
        <w:t xml:space="preserve"> Simple_Regression_model</w:t>
      </w:r>
    </w:p>
    <w:p w14:paraId="63ED357E" w14:textId="77777777" w:rsidR="00E115B8" w:rsidRPr="00493266" w:rsidRDefault="00E115B8" w:rsidP="00E115B8">
      <w:pPr>
        <w:rPr>
          <w:u w:val="single"/>
        </w:rPr>
      </w:pPr>
      <w:r w:rsidRPr="00493266">
        <w:rPr>
          <w:rFonts w:hint="eastAsia"/>
          <w:u w:val="single"/>
        </w:rPr>
        <w:t>O</w:t>
      </w:r>
      <w:r w:rsidRPr="00493266">
        <w:rPr>
          <w:u w:val="single"/>
        </w:rPr>
        <w:t>utput:</w:t>
      </w:r>
    </w:p>
    <w:p w14:paraId="1E2A1D49" w14:textId="77777777" w:rsidR="00E115B8" w:rsidRDefault="00E115B8" w:rsidP="00E115B8">
      <w:pPr>
        <w:pStyle w:val="ListParagraph"/>
        <w:widowControl w:val="0"/>
        <w:numPr>
          <w:ilvl w:val="0"/>
          <w:numId w:val="30"/>
        </w:numPr>
        <w:spacing w:line="240" w:lineRule="auto"/>
        <w:contextualSpacing w:val="0"/>
        <w:jc w:val="both"/>
      </w:pPr>
      <w:r>
        <w:t>Results csv including the start, end and direction of the Lane Change given by the kinetic labelling and the regression prediction. One csv for every measurement file.</w:t>
      </w:r>
    </w:p>
    <w:p w14:paraId="50B22C52" w14:textId="77777777" w:rsidR="00E115B8" w:rsidRDefault="00E115B8" w:rsidP="00E115B8">
      <w:pPr>
        <w:pStyle w:val="ListParagraph"/>
        <w:widowControl w:val="0"/>
        <w:numPr>
          <w:ilvl w:val="0"/>
          <w:numId w:val="30"/>
        </w:numPr>
        <w:spacing w:line="240" w:lineRule="auto"/>
        <w:contextualSpacing w:val="0"/>
        <w:jc w:val="both"/>
      </w:pPr>
      <w:r>
        <w:rPr>
          <w:rFonts w:hint="eastAsia"/>
        </w:rPr>
        <w:t>E</w:t>
      </w:r>
      <w:r>
        <w:t>valuation matrix displaying the number of True Positives, False Positives, False Negatives and True Negatives of comparing the regression prediction to the kinetic labels</w:t>
      </w:r>
    </w:p>
    <w:p w14:paraId="5E5B2579" w14:textId="77777777" w:rsidR="00E115B8" w:rsidRDefault="00E115B8" w:rsidP="00E115B8">
      <w:r>
        <w:rPr>
          <w:rFonts w:hint="eastAsia"/>
        </w:rPr>
        <w:t>E</w:t>
      </w:r>
      <w:r>
        <w:t xml:space="preserve">xpected measurement file: </w:t>
      </w:r>
    </w:p>
    <w:p w14:paraId="69B96B12" w14:textId="77777777" w:rsidR="00E115B8" w:rsidRDefault="00E115B8" w:rsidP="00E115B8">
      <w:r>
        <w:t>mf4 or mat file with these measured signals:</w:t>
      </w:r>
    </w:p>
    <w:p w14:paraId="094D82C2" w14:textId="77777777" w:rsidR="00E115B8" w:rsidRDefault="00E115B8" w:rsidP="00E115B8">
      <w:r>
        <w:t xml:space="preserve"> </w:t>
      </w:r>
      <w:r w:rsidRPr="00493266">
        <w:t>"c01_left", "c01_right", "c1", "c2", "VelocityX_ESP", "AccelerationX_ESP", "AccelerationY_ESP", "yawRateESP", "SteeringAngle", "objectAccelerationFront", "objectVelocityFront", "objectDistanceFront", "Left_Index", "Right_Index"</w:t>
      </w:r>
    </w:p>
    <w:p w14:paraId="7D9E118F" w14:textId="77777777" w:rsidR="00E115B8" w:rsidRDefault="00E115B8" w:rsidP="00E115B8"/>
    <w:p w14:paraId="341486EC" w14:textId="77777777" w:rsidR="00E115B8" w:rsidRDefault="00E115B8" w:rsidP="00E115B8">
      <w:r>
        <w:rPr>
          <w:rFonts w:hint="eastAsia"/>
        </w:rPr>
        <w:t>T</w:t>
      </w:r>
      <w:r>
        <w:t>he measurement file is converted into a csv file and cut into short 9s sequences containing individual lane changes.</w:t>
      </w:r>
    </w:p>
    <w:p w14:paraId="1288DBD6" w14:textId="77777777" w:rsidR="00E115B8" w:rsidRDefault="00E115B8" w:rsidP="00E115B8">
      <w:r>
        <w:rPr>
          <w:rFonts w:hint="eastAsia"/>
        </w:rPr>
        <w:t>T</w:t>
      </w:r>
      <w:r>
        <w:t xml:space="preserve">he classifier will then infer on the small sequence files. </w:t>
      </w:r>
    </w:p>
    <w:p w14:paraId="27665AE3" w14:textId="77777777" w:rsidR="00E115B8" w:rsidRPr="00CC071A" w:rsidRDefault="00E115B8" w:rsidP="00E115B8">
      <w:r>
        <w:t>After that the regression model will predict the start and end time of the lane change. If the classifier finds no lane changes in a measurement file, no regression prediction is performed.</w:t>
      </w:r>
    </w:p>
    <w:p w14:paraId="1CB98E82" w14:textId="77777777" w:rsidR="00E115B8" w:rsidRPr="00493266" w:rsidRDefault="00E115B8" w:rsidP="00E115B8">
      <w:r>
        <w:br w:type="page"/>
      </w:r>
    </w:p>
    <w:p w14:paraId="159CD51D" w14:textId="75864B30" w:rsidR="00E115B8" w:rsidRDefault="00DD0690" w:rsidP="00C45663">
      <w:pPr>
        <w:pStyle w:val="Heading2"/>
        <w:tabs>
          <w:tab w:val="clear" w:pos="828"/>
          <w:tab w:val="left" w:pos="544"/>
        </w:tabs>
        <w:ind w:left="544"/>
        <w:rPr>
          <w:sz w:val="20"/>
          <w:szCs w:val="20"/>
        </w:rPr>
      </w:pPr>
      <w:r>
        <w:lastRenderedPageBreak/>
        <w:t>O</w:t>
      </w:r>
      <w:r w:rsidR="00E115B8" w:rsidRPr="00C45663">
        <w:t xml:space="preserve">nline </w:t>
      </w:r>
      <w:r w:rsidR="00451ACC">
        <w:t>E</w:t>
      </w:r>
      <w:r w:rsidR="00E115B8" w:rsidRPr="00C45663">
        <w:t>valuation</w:t>
      </w:r>
    </w:p>
    <w:p w14:paraId="3CA882BE" w14:textId="77777777" w:rsidR="00E115B8" w:rsidRDefault="00E115B8" w:rsidP="00E115B8"/>
    <w:p w14:paraId="27AC7842" w14:textId="77777777" w:rsidR="00E115B8" w:rsidRDefault="00E115B8" w:rsidP="00E115B8">
      <w:r>
        <w:rPr>
          <w:rFonts w:hint="eastAsia"/>
        </w:rPr>
        <w:t>E</w:t>
      </w:r>
      <w:r>
        <w:t>valuation of Lane Change data with an approve button and with the predictions of the online lane change detection.</w:t>
      </w:r>
    </w:p>
    <w:p w14:paraId="1E8E4F86" w14:textId="77777777" w:rsidR="00E115B8" w:rsidRDefault="00E115B8" w:rsidP="00E115B8">
      <w:r w:rsidRPr="00A75943">
        <w:rPr>
          <w:rFonts w:hint="eastAsia"/>
          <w:b/>
          <w:bCs/>
        </w:rPr>
        <w:t>M</w:t>
      </w:r>
      <w:r w:rsidRPr="00A75943">
        <w:rPr>
          <w:b/>
          <w:bCs/>
        </w:rPr>
        <w:t>ain Options</w:t>
      </w:r>
      <w:r>
        <w:t>:</w:t>
      </w:r>
    </w:p>
    <w:p w14:paraId="548D8F76" w14:textId="77777777" w:rsidR="00E115B8" w:rsidRDefault="00E115B8" w:rsidP="00E115B8">
      <w:r w:rsidRPr="00493266">
        <w:rPr>
          <w:u w:val="single"/>
        </w:rPr>
        <w:t>Evaluation profile</w:t>
      </w:r>
      <w:r>
        <w:t>: Python_LaneChange_online</w:t>
      </w:r>
    </w:p>
    <w:p w14:paraId="55C57C28" w14:textId="77777777" w:rsidR="00E115B8" w:rsidRDefault="00E115B8" w:rsidP="00E115B8">
      <w:r w:rsidRPr="00493266">
        <w:rPr>
          <w:rFonts w:hint="eastAsia"/>
          <w:u w:val="single"/>
        </w:rPr>
        <w:t>V</w:t>
      </w:r>
      <w:r w:rsidRPr="00493266">
        <w:rPr>
          <w:u w:val="single"/>
        </w:rPr>
        <w:t>ehicle Configuration</w:t>
      </w:r>
      <w:r>
        <w:t>: VW_Golf_Bp_2211_ES910_CAN_only</w:t>
      </w:r>
    </w:p>
    <w:p w14:paraId="1438DFA7" w14:textId="77777777" w:rsidR="00E115B8" w:rsidRPr="00A75943" w:rsidRDefault="00E115B8" w:rsidP="00E115B8">
      <w:pPr>
        <w:rPr>
          <w:b/>
          <w:bCs/>
        </w:rPr>
      </w:pPr>
      <w:r w:rsidRPr="00A75943">
        <w:rPr>
          <w:rFonts w:hint="eastAsia"/>
          <w:b/>
          <w:bCs/>
        </w:rPr>
        <w:t>P</w:t>
      </w:r>
      <w:r w:rsidRPr="00A75943">
        <w:rPr>
          <w:b/>
          <w:bCs/>
        </w:rPr>
        <w:t>ython Evaluation Options:</w:t>
      </w:r>
    </w:p>
    <w:p w14:paraId="64E8CA54" w14:textId="77777777" w:rsidR="00E115B8" w:rsidRDefault="00E115B8" w:rsidP="00E115B8">
      <w:r w:rsidRPr="00493266">
        <w:rPr>
          <w:rFonts w:hint="eastAsia"/>
          <w:u w:val="single"/>
        </w:rPr>
        <w:t>T</w:t>
      </w:r>
      <w:r w:rsidRPr="00493266">
        <w:rPr>
          <w:u w:val="single"/>
        </w:rPr>
        <w:t>raining</w:t>
      </w:r>
      <w:r>
        <w:rPr>
          <w:u w:val="single"/>
        </w:rPr>
        <w:t>:</w:t>
      </w:r>
      <w:r w:rsidRPr="00A75943">
        <w:t xml:space="preserve"> False </w:t>
      </w:r>
      <w:r w:rsidRPr="00A75943">
        <w:tab/>
      </w:r>
      <w:r w:rsidRPr="00A75943">
        <w:tab/>
      </w:r>
      <w:r w:rsidRPr="00493266">
        <w:rPr>
          <w:u w:val="single"/>
        </w:rPr>
        <w:t>Training Step:</w:t>
      </w:r>
      <w:r>
        <w:tab/>
        <w:t>-</w:t>
      </w:r>
    </w:p>
    <w:p w14:paraId="51A6EF5A" w14:textId="77777777" w:rsidR="00E115B8" w:rsidRDefault="00E115B8" w:rsidP="00E115B8">
      <w:r w:rsidRPr="00493266">
        <w:rPr>
          <w:rFonts w:hint="eastAsia"/>
          <w:u w:val="single"/>
        </w:rPr>
        <w:t>G</w:t>
      </w:r>
      <w:r w:rsidRPr="00493266">
        <w:rPr>
          <w:u w:val="single"/>
        </w:rPr>
        <w:t>entle Threshold/Strict Threshold</w:t>
      </w:r>
      <w:r>
        <w:t>: float number in s</w:t>
      </w:r>
    </w:p>
    <w:p w14:paraId="0C392CAF" w14:textId="77777777" w:rsidR="00E115B8" w:rsidRDefault="00E115B8" w:rsidP="00E115B8">
      <w:r>
        <w:tab/>
        <w:t xml:space="preserve">If the prediction deviates less from the ground truth than the threshold. </w:t>
      </w:r>
    </w:p>
    <w:p w14:paraId="0873F903" w14:textId="77777777" w:rsidR="00E115B8" w:rsidRDefault="00E115B8" w:rsidP="00E115B8">
      <w:pPr>
        <w:ind w:firstLine="840"/>
      </w:pPr>
      <w:r>
        <w:t xml:space="preserve">The start prediction has to be in range: </w:t>
      </w:r>
    </w:p>
    <w:p w14:paraId="6424ADD9" w14:textId="77777777" w:rsidR="00E115B8" w:rsidRDefault="00E115B8" w:rsidP="00E115B8">
      <w:pPr>
        <w:ind w:firstLine="840"/>
      </w:pPr>
      <w:r>
        <w:t>[ground truth start - gentle threshold, ground truth start + strict threshold]</w:t>
      </w:r>
    </w:p>
    <w:p w14:paraId="6E2E3BCA" w14:textId="77777777" w:rsidR="00E115B8" w:rsidRDefault="00E115B8" w:rsidP="00E115B8">
      <w:pPr>
        <w:ind w:firstLine="840"/>
      </w:pPr>
      <w:r>
        <w:rPr>
          <w:rFonts w:hint="eastAsia"/>
        </w:rPr>
        <w:t>T</w:t>
      </w:r>
      <w:r>
        <w:t>he end prediction must be in range:</w:t>
      </w:r>
    </w:p>
    <w:p w14:paraId="7EB8AC0A" w14:textId="77777777" w:rsidR="00E115B8" w:rsidRPr="00493266" w:rsidRDefault="00E115B8" w:rsidP="00E115B8">
      <w:pPr>
        <w:ind w:firstLine="840"/>
      </w:pPr>
      <w:r>
        <w:rPr>
          <w:rFonts w:hint="eastAsia"/>
        </w:rPr>
        <w:t>[</w:t>
      </w:r>
      <w:r>
        <w:t>ground truth end – strict threshold, ground truth end + gentle threshold]</w:t>
      </w:r>
    </w:p>
    <w:p w14:paraId="0DACFEFC" w14:textId="77777777" w:rsidR="00E115B8" w:rsidRDefault="00E115B8" w:rsidP="00E115B8">
      <w:r w:rsidRPr="00493266">
        <w:rPr>
          <w:rFonts w:hint="eastAsia"/>
          <w:u w:val="single"/>
        </w:rPr>
        <w:t>C</w:t>
      </w:r>
      <w:r w:rsidRPr="00493266">
        <w:rPr>
          <w:u w:val="single"/>
        </w:rPr>
        <w:t>lassification Model:</w:t>
      </w:r>
      <w:r>
        <w:t xml:space="preserve"> Classification_ResNet-20_100</w:t>
      </w:r>
    </w:p>
    <w:p w14:paraId="40BECD0F" w14:textId="77777777" w:rsidR="00E115B8" w:rsidRPr="00493266" w:rsidRDefault="00E115B8" w:rsidP="00E115B8">
      <w:r w:rsidRPr="00493266">
        <w:rPr>
          <w:rFonts w:hint="eastAsia"/>
          <w:u w:val="single"/>
        </w:rPr>
        <w:t>R</w:t>
      </w:r>
      <w:r w:rsidRPr="00493266">
        <w:rPr>
          <w:u w:val="single"/>
        </w:rPr>
        <w:t>egression Model:</w:t>
      </w:r>
      <w:r>
        <w:t xml:space="preserve"> Simple_Regression_model</w:t>
      </w:r>
    </w:p>
    <w:p w14:paraId="72CD852C" w14:textId="77777777" w:rsidR="00E115B8" w:rsidRDefault="00E115B8" w:rsidP="00E115B8">
      <w:r w:rsidRPr="00493266">
        <w:rPr>
          <w:rFonts w:hint="eastAsia"/>
          <w:u w:val="single"/>
        </w:rPr>
        <w:t>O</w:t>
      </w:r>
      <w:r w:rsidRPr="00493266">
        <w:rPr>
          <w:u w:val="single"/>
        </w:rPr>
        <w:t>utput</w:t>
      </w:r>
      <w:r>
        <w:t>:</w:t>
      </w:r>
    </w:p>
    <w:p w14:paraId="517AE930" w14:textId="77777777" w:rsidR="00E115B8" w:rsidRDefault="00E115B8" w:rsidP="00E115B8">
      <w:pPr>
        <w:pStyle w:val="ListParagraph"/>
        <w:widowControl w:val="0"/>
        <w:numPr>
          <w:ilvl w:val="0"/>
          <w:numId w:val="30"/>
        </w:numPr>
        <w:spacing w:line="240" w:lineRule="auto"/>
        <w:contextualSpacing w:val="0"/>
        <w:jc w:val="both"/>
      </w:pPr>
      <w:r>
        <w:t>Results csv including the start, end and direction of the Lane Change given by the kinetic labelling and the regression prediction. One csv for every measurement file.</w:t>
      </w:r>
    </w:p>
    <w:p w14:paraId="7350A82E" w14:textId="77777777" w:rsidR="00E115B8" w:rsidRDefault="00E115B8" w:rsidP="00E115B8">
      <w:pPr>
        <w:pStyle w:val="ListParagraph"/>
        <w:widowControl w:val="0"/>
        <w:numPr>
          <w:ilvl w:val="0"/>
          <w:numId w:val="30"/>
        </w:numPr>
        <w:spacing w:line="240" w:lineRule="auto"/>
        <w:contextualSpacing w:val="0"/>
        <w:jc w:val="both"/>
      </w:pPr>
      <w:r>
        <w:rPr>
          <w:rFonts w:hint="eastAsia"/>
        </w:rPr>
        <w:t>E</w:t>
      </w:r>
      <w:r>
        <w:t>valuation matrix csv comparing the online prediction to the kinetic labels</w:t>
      </w:r>
    </w:p>
    <w:p w14:paraId="7850F36E" w14:textId="77777777" w:rsidR="00E115B8" w:rsidRDefault="00E115B8" w:rsidP="00E115B8">
      <w:pPr>
        <w:pStyle w:val="ListParagraph"/>
        <w:widowControl w:val="0"/>
        <w:numPr>
          <w:ilvl w:val="0"/>
          <w:numId w:val="30"/>
        </w:numPr>
        <w:spacing w:line="240" w:lineRule="auto"/>
        <w:contextualSpacing w:val="0"/>
        <w:jc w:val="both"/>
      </w:pPr>
      <w:r>
        <w:rPr>
          <w:rFonts w:hint="eastAsia"/>
        </w:rPr>
        <w:t>E</w:t>
      </w:r>
      <w:r>
        <w:t>valuation matrix csv comparing the online prediction to the regression predictions</w:t>
      </w:r>
    </w:p>
    <w:p w14:paraId="5497B394" w14:textId="77777777" w:rsidR="00E115B8" w:rsidRDefault="00E115B8" w:rsidP="00E115B8">
      <w:pPr>
        <w:pStyle w:val="ListParagraph"/>
        <w:widowControl w:val="0"/>
        <w:numPr>
          <w:ilvl w:val="0"/>
          <w:numId w:val="30"/>
        </w:numPr>
        <w:spacing w:line="240" w:lineRule="auto"/>
        <w:contextualSpacing w:val="0"/>
        <w:jc w:val="both"/>
      </w:pPr>
      <w:r>
        <w:t>‘True Positives’ csv displaying all the online predictions that were True Positives when comparing to the kinetic label displaying the start, end and direction of the Ground truth and the prediction as well as whether the direction of the prediction is correct</w:t>
      </w:r>
    </w:p>
    <w:p w14:paraId="5AD10EE7" w14:textId="77777777" w:rsidR="00E115B8" w:rsidRPr="00493266" w:rsidRDefault="00E115B8" w:rsidP="00E115B8">
      <w:pPr>
        <w:pStyle w:val="ListParagraph"/>
        <w:widowControl w:val="0"/>
        <w:numPr>
          <w:ilvl w:val="0"/>
          <w:numId w:val="30"/>
        </w:numPr>
        <w:spacing w:line="240" w:lineRule="auto"/>
        <w:contextualSpacing w:val="0"/>
        <w:jc w:val="both"/>
      </w:pPr>
      <w:r>
        <w:t>‘True Positives’ csv displaying all the online predictions that were True Positives when comparing to the regression prediction displaying the start, end and direction of the Ground truth and the prediction as well as whether the direction of the prediction is correct</w:t>
      </w:r>
    </w:p>
    <w:p w14:paraId="2135A177" w14:textId="77777777" w:rsidR="00E115B8" w:rsidRDefault="00E115B8" w:rsidP="00E115B8">
      <w:r>
        <w:rPr>
          <w:rFonts w:hint="eastAsia"/>
        </w:rPr>
        <w:t>E</w:t>
      </w:r>
      <w:r>
        <w:t xml:space="preserve">xpected measurement file: </w:t>
      </w:r>
    </w:p>
    <w:p w14:paraId="21801B23" w14:textId="77777777" w:rsidR="00E115B8" w:rsidRDefault="00E115B8" w:rsidP="00E115B8">
      <w:r>
        <w:tab/>
        <w:t>mat file containing the following measured signals:</w:t>
      </w:r>
    </w:p>
    <w:p w14:paraId="4A9DDD70" w14:textId="77777777" w:rsidR="00E115B8" w:rsidRDefault="00E115B8" w:rsidP="00E115B8">
      <w:r w:rsidRPr="00493266">
        <w:t>"c01_left", "c01_right", "c1", "c2", "q_T0", "VelocityX_ESP", "AccelerationX_ESP", "AccelerationY_ESP", "yawRateESP", "SteeringAngle", "objectAccelerationFront", "objectVelocityFront", "objectDistanceFront", "Left_Index", "Right_Index", "LaneChange_Approved", "</w:t>
      </w:r>
      <w:r w:rsidRPr="00493266">
        <w:rPr>
          <w:b/>
          <w:bCs/>
        </w:rPr>
        <w:t>laneChangeDirectionOnline</w:t>
      </w:r>
      <w:r w:rsidRPr="00493266">
        <w:t>", "</w:t>
      </w:r>
      <w:r w:rsidRPr="00493266">
        <w:rPr>
          <w:b/>
          <w:bCs/>
        </w:rPr>
        <w:t>laneChangeStateOnline</w:t>
      </w:r>
      <w:r w:rsidRPr="00493266">
        <w:t>"</w:t>
      </w:r>
    </w:p>
    <w:p w14:paraId="2544F5B8" w14:textId="77777777" w:rsidR="00E115B8" w:rsidRDefault="00E115B8" w:rsidP="00E115B8">
      <w:r>
        <w:rPr>
          <w:rFonts w:hint="eastAsia"/>
        </w:rPr>
        <w:t>T</w:t>
      </w:r>
      <w:r>
        <w:t>he measurement file is converted into a csv file and cut into short 9s sequences containing individual lane changes.</w:t>
      </w:r>
    </w:p>
    <w:p w14:paraId="61935A20" w14:textId="77777777" w:rsidR="00E115B8" w:rsidRDefault="00E115B8" w:rsidP="00E115B8">
      <w:r>
        <w:rPr>
          <w:rFonts w:hint="eastAsia"/>
        </w:rPr>
        <w:t>T</w:t>
      </w:r>
      <w:r>
        <w:t xml:space="preserve">he classifier will then infer on the small sequence files. </w:t>
      </w:r>
    </w:p>
    <w:p w14:paraId="6CF565FF" w14:textId="77777777" w:rsidR="00E115B8" w:rsidRDefault="00E115B8" w:rsidP="00E115B8">
      <w:r>
        <w:t>After that the regression model will predict the start and end time of the lane change. If the classifier finds no lane changes in a measurement file, no regression prediction is performed.</w:t>
      </w:r>
    </w:p>
    <w:p w14:paraId="1D56E8D1" w14:textId="77777777" w:rsidR="00E115B8" w:rsidRDefault="00E115B8" w:rsidP="00E115B8">
      <w:r>
        <w:br w:type="page"/>
      </w:r>
    </w:p>
    <w:p w14:paraId="2A2E5319" w14:textId="3BABE16E" w:rsidR="00E115B8" w:rsidRPr="00C45663" w:rsidRDefault="00E115B8" w:rsidP="00C45663">
      <w:pPr>
        <w:pStyle w:val="Heading2"/>
        <w:tabs>
          <w:tab w:val="clear" w:pos="828"/>
          <w:tab w:val="left" w:pos="544"/>
        </w:tabs>
        <w:ind w:left="544"/>
      </w:pPr>
      <w:r w:rsidRPr="00C45663">
        <w:lastRenderedPageBreak/>
        <w:t>Python Training</w:t>
      </w:r>
    </w:p>
    <w:p w14:paraId="4E36B043" w14:textId="7CA76E86" w:rsidR="00E115B8" w:rsidRPr="00B714CA" w:rsidRDefault="00E115B8" w:rsidP="00B714CA">
      <w:pPr>
        <w:pStyle w:val="Heading3"/>
        <w:tabs>
          <w:tab w:val="clear" w:pos="816"/>
          <w:tab w:val="clear" w:pos="1100"/>
          <w:tab w:val="num" w:pos="851"/>
        </w:tabs>
        <w:ind w:hanging="1100"/>
      </w:pPr>
      <w:r w:rsidRPr="00B714CA">
        <w:t>Preprocessing</w:t>
      </w:r>
    </w:p>
    <w:p w14:paraId="2314CD70" w14:textId="77777777" w:rsidR="00E115B8" w:rsidRPr="00E603F8" w:rsidRDefault="00E115B8" w:rsidP="00E115B8">
      <w:r w:rsidRPr="00E603F8">
        <w:rPr>
          <w:rFonts w:hint="eastAsia"/>
          <w:u w:val="single"/>
        </w:rPr>
        <w:t>E</w:t>
      </w:r>
      <w:r w:rsidRPr="00E603F8">
        <w:rPr>
          <w:u w:val="single"/>
        </w:rPr>
        <w:t>valuation Profile</w:t>
      </w:r>
      <w:r>
        <w:t>: Python_train</w:t>
      </w:r>
    </w:p>
    <w:p w14:paraId="701A0605" w14:textId="77777777" w:rsidR="00E115B8" w:rsidRPr="00493266" w:rsidRDefault="00E115B8" w:rsidP="00E115B8">
      <w:r w:rsidRPr="00E603F8">
        <w:rPr>
          <w:rFonts w:hint="eastAsia"/>
          <w:u w:val="single"/>
        </w:rPr>
        <w:t>V</w:t>
      </w:r>
      <w:r w:rsidRPr="00E603F8">
        <w:rPr>
          <w:u w:val="single"/>
        </w:rPr>
        <w:t>ehicle Configurations</w:t>
      </w:r>
      <w:r>
        <w:t>:</w:t>
      </w:r>
      <w:r w:rsidRPr="00E603F8">
        <w:t xml:space="preserve"> </w:t>
      </w:r>
      <w:r>
        <w:t xml:space="preserve">VW_Golf_Bp_2211_ES910_CAN_only, VW_Golf_Bp_CAN_only, VW_Golf_Bp_2201_for_mapping, </w:t>
      </w:r>
    </w:p>
    <w:p w14:paraId="3165E0D5" w14:textId="77777777" w:rsidR="00E115B8" w:rsidRDefault="00E115B8" w:rsidP="00E115B8">
      <w:r w:rsidRPr="00E603F8">
        <w:rPr>
          <w:rFonts w:hint="eastAsia"/>
          <w:u w:val="single"/>
        </w:rPr>
        <w:t>T</w:t>
      </w:r>
      <w:r w:rsidRPr="00E603F8">
        <w:rPr>
          <w:u w:val="single"/>
        </w:rPr>
        <w:t>raining</w:t>
      </w:r>
      <w:r>
        <w:t>: True</w:t>
      </w:r>
    </w:p>
    <w:p w14:paraId="2C6F1E53" w14:textId="77777777" w:rsidR="00E115B8" w:rsidRDefault="00E115B8" w:rsidP="00E115B8">
      <w:r>
        <w:rPr>
          <w:rFonts w:hint="eastAsia"/>
          <w:u w:val="single"/>
        </w:rPr>
        <w:t>T</w:t>
      </w:r>
      <w:r>
        <w:rPr>
          <w:u w:val="single"/>
        </w:rPr>
        <w:t>raining Step:</w:t>
      </w:r>
      <w:r>
        <w:t xml:space="preserve"> preprocessing</w:t>
      </w:r>
    </w:p>
    <w:p w14:paraId="3DEB32EA" w14:textId="77777777" w:rsidR="00E115B8" w:rsidRDefault="00E115B8" w:rsidP="00E115B8">
      <w:r>
        <w:t>(Other Python Evaluation Options are irrelevant here)</w:t>
      </w:r>
    </w:p>
    <w:p w14:paraId="030D0FE8" w14:textId="77777777" w:rsidR="00E115B8" w:rsidRDefault="00E115B8" w:rsidP="00E115B8">
      <w:r>
        <w:rPr>
          <w:rFonts w:hint="eastAsia"/>
        </w:rPr>
        <w:t>T</w:t>
      </w:r>
      <w:r>
        <w:t>he datasets needed to train the classification and regression models are generated in this step. This step has to be executed before training any model.</w:t>
      </w:r>
    </w:p>
    <w:p w14:paraId="2727E30B" w14:textId="77777777" w:rsidR="00E115B8" w:rsidRPr="00E603F8" w:rsidRDefault="00E115B8" w:rsidP="00E115B8"/>
    <w:p w14:paraId="403DD379" w14:textId="18CA58B0" w:rsidR="00E115B8" w:rsidRPr="00B714CA" w:rsidRDefault="00E115B8" w:rsidP="00B714CA">
      <w:pPr>
        <w:pStyle w:val="Heading3"/>
        <w:tabs>
          <w:tab w:val="clear" w:pos="1100"/>
        </w:tabs>
        <w:ind w:left="816"/>
      </w:pPr>
      <w:r w:rsidRPr="00B714CA">
        <w:t>Classification Training</w:t>
      </w:r>
    </w:p>
    <w:p w14:paraId="1EE69576" w14:textId="77777777" w:rsidR="00E115B8" w:rsidRDefault="00E115B8" w:rsidP="00E115B8">
      <w:r w:rsidRPr="00E603F8">
        <w:rPr>
          <w:rFonts w:hint="eastAsia"/>
          <w:u w:val="single"/>
        </w:rPr>
        <w:t>E</w:t>
      </w:r>
      <w:r w:rsidRPr="00E603F8">
        <w:rPr>
          <w:u w:val="single"/>
        </w:rPr>
        <w:t>valuation Profile</w:t>
      </w:r>
      <w:r>
        <w:t>: Python_train</w:t>
      </w:r>
    </w:p>
    <w:p w14:paraId="0F0094CE" w14:textId="77777777" w:rsidR="00E115B8" w:rsidRDefault="00E115B8" w:rsidP="00E115B8">
      <w:r w:rsidRPr="00E603F8">
        <w:rPr>
          <w:rFonts w:hint="eastAsia"/>
          <w:u w:val="single"/>
        </w:rPr>
        <w:t>T</w:t>
      </w:r>
      <w:r w:rsidRPr="00E603F8">
        <w:rPr>
          <w:u w:val="single"/>
        </w:rPr>
        <w:t>raining</w:t>
      </w:r>
      <w:r>
        <w:t>: True</w:t>
      </w:r>
    </w:p>
    <w:p w14:paraId="24595A82" w14:textId="77777777" w:rsidR="00E115B8" w:rsidRDefault="00E115B8" w:rsidP="00E115B8">
      <w:r w:rsidRPr="00E603F8">
        <w:rPr>
          <w:rFonts w:hint="eastAsia"/>
          <w:u w:val="single"/>
        </w:rPr>
        <w:t>T</w:t>
      </w:r>
      <w:r w:rsidRPr="00E603F8">
        <w:rPr>
          <w:u w:val="single"/>
        </w:rPr>
        <w:t>raining Step</w:t>
      </w:r>
      <w:r>
        <w:t>: train_classification</w:t>
      </w:r>
    </w:p>
    <w:p w14:paraId="12F2057F" w14:textId="77777777" w:rsidR="00E115B8" w:rsidRDefault="00E115B8" w:rsidP="00E115B8">
      <w:r w:rsidRPr="00E603F8">
        <w:rPr>
          <w:rFonts w:hint="eastAsia"/>
          <w:u w:val="single"/>
        </w:rPr>
        <w:t>C</w:t>
      </w:r>
      <w:r w:rsidRPr="00E603F8">
        <w:rPr>
          <w:u w:val="single"/>
        </w:rPr>
        <w:t>lassification model</w:t>
      </w:r>
      <w:r>
        <w:t>: Classification_ResNet-20_100, class_model1, class_model2, class_model3</w:t>
      </w:r>
    </w:p>
    <w:p w14:paraId="69C98B90" w14:textId="77777777" w:rsidR="00E115B8" w:rsidRDefault="00E115B8" w:rsidP="00E115B8">
      <w:r w:rsidRPr="00A64EDD">
        <w:rPr>
          <w:rFonts w:hint="eastAsia"/>
          <w:u w:val="single"/>
        </w:rPr>
        <w:t>O</w:t>
      </w:r>
      <w:r w:rsidRPr="00A64EDD">
        <w:rPr>
          <w:u w:val="single"/>
        </w:rPr>
        <w:t>utput:</w:t>
      </w:r>
      <w:r>
        <w:t xml:space="preserve"> Trained classification model chosen above as an .hdf5 file in ‘models’ folder</w:t>
      </w:r>
    </w:p>
    <w:p w14:paraId="73FBF684" w14:textId="77777777" w:rsidR="00E115B8" w:rsidRPr="00E603F8" w:rsidRDefault="00E115B8" w:rsidP="00E115B8">
      <w:r>
        <w:rPr>
          <w:rFonts w:hint="eastAsia"/>
        </w:rPr>
        <w:t>T</w:t>
      </w:r>
      <w:r>
        <w:t>he classification model is trained in this step. To execute this step, the datasets from the preprocessing step has to have been generated.</w:t>
      </w:r>
    </w:p>
    <w:p w14:paraId="242D12AD" w14:textId="77777777" w:rsidR="00E115B8" w:rsidRDefault="00E115B8" w:rsidP="00E115B8"/>
    <w:p w14:paraId="70323FE6" w14:textId="014B658C" w:rsidR="00E115B8" w:rsidRPr="003E448A" w:rsidRDefault="00E115B8" w:rsidP="003E448A">
      <w:pPr>
        <w:pStyle w:val="Heading3"/>
        <w:tabs>
          <w:tab w:val="clear" w:pos="1100"/>
        </w:tabs>
        <w:ind w:left="816"/>
      </w:pPr>
      <w:r w:rsidRPr="003E448A">
        <w:t>Regression Training</w:t>
      </w:r>
    </w:p>
    <w:p w14:paraId="52CA5E94" w14:textId="77777777" w:rsidR="00E115B8" w:rsidRDefault="00E115B8" w:rsidP="00E115B8">
      <w:r w:rsidRPr="00E603F8">
        <w:rPr>
          <w:rFonts w:hint="eastAsia"/>
          <w:u w:val="single"/>
        </w:rPr>
        <w:t>E</w:t>
      </w:r>
      <w:r w:rsidRPr="00E603F8">
        <w:rPr>
          <w:u w:val="single"/>
        </w:rPr>
        <w:t>valuation Profile</w:t>
      </w:r>
      <w:r>
        <w:t>: Python_train</w:t>
      </w:r>
    </w:p>
    <w:p w14:paraId="389B2FB4" w14:textId="77777777" w:rsidR="00E115B8" w:rsidRDefault="00E115B8" w:rsidP="00E115B8">
      <w:r w:rsidRPr="00E603F8">
        <w:rPr>
          <w:rFonts w:hint="eastAsia"/>
          <w:u w:val="single"/>
        </w:rPr>
        <w:t>T</w:t>
      </w:r>
      <w:r w:rsidRPr="00E603F8">
        <w:rPr>
          <w:u w:val="single"/>
        </w:rPr>
        <w:t>raining</w:t>
      </w:r>
      <w:r>
        <w:t>: True</w:t>
      </w:r>
    </w:p>
    <w:p w14:paraId="3481E15C" w14:textId="77777777" w:rsidR="00E115B8" w:rsidRDefault="00E115B8" w:rsidP="00E115B8">
      <w:r w:rsidRPr="00E603F8">
        <w:rPr>
          <w:rFonts w:hint="eastAsia"/>
          <w:u w:val="single"/>
        </w:rPr>
        <w:t>T</w:t>
      </w:r>
      <w:r w:rsidRPr="00E603F8">
        <w:rPr>
          <w:u w:val="single"/>
        </w:rPr>
        <w:t>raining Step</w:t>
      </w:r>
      <w:r>
        <w:t>: train_regression</w:t>
      </w:r>
    </w:p>
    <w:p w14:paraId="75AF5F82" w14:textId="77777777" w:rsidR="00E115B8" w:rsidRDefault="00E115B8" w:rsidP="00E115B8">
      <w:r>
        <w:rPr>
          <w:u w:val="single"/>
        </w:rPr>
        <w:t>Regression</w:t>
      </w:r>
      <w:r w:rsidRPr="00E603F8">
        <w:rPr>
          <w:u w:val="single"/>
        </w:rPr>
        <w:t xml:space="preserve"> model</w:t>
      </w:r>
      <w:r>
        <w:t>: Simple_Regression_model, reg_model1, reg_model2, reg_model3</w:t>
      </w:r>
    </w:p>
    <w:p w14:paraId="63EFFD4E" w14:textId="77777777" w:rsidR="00E115B8" w:rsidRPr="00A64EDD" w:rsidRDefault="00E115B8" w:rsidP="00E115B8">
      <w:r w:rsidRPr="00A64EDD">
        <w:rPr>
          <w:rFonts w:hint="eastAsia"/>
          <w:u w:val="single"/>
        </w:rPr>
        <w:t>O</w:t>
      </w:r>
      <w:r w:rsidRPr="00A64EDD">
        <w:rPr>
          <w:u w:val="single"/>
        </w:rPr>
        <w:t>utput:</w:t>
      </w:r>
      <w:r>
        <w:t xml:space="preserve"> Trained classification model chosen above as a .hdf5 file in ‘models’ folder</w:t>
      </w:r>
    </w:p>
    <w:p w14:paraId="08D57594" w14:textId="77777777" w:rsidR="00E115B8" w:rsidRPr="00E603F8" w:rsidRDefault="00E115B8" w:rsidP="00E115B8">
      <w:r>
        <w:rPr>
          <w:rFonts w:hint="eastAsia"/>
        </w:rPr>
        <w:t>T</w:t>
      </w:r>
      <w:r>
        <w:t>he regression model is trained in this step. To execute this step, the datasets from the preprocessing step has to have been generated.</w:t>
      </w:r>
    </w:p>
    <w:p w14:paraId="000C52E3" w14:textId="77777777" w:rsidR="00E115B8" w:rsidRDefault="00E115B8" w:rsidP="00E115B8"/>
    <w:p w14:paraId="73D470B4" w14:textId="22045621" w:rsidR="00E115B8" w:rsidRPr="00B733AA" w:rsidRDefault="00E115B8" w:rsidP="00B733AA">
      <w:pPr>
        <w:pStyle w:val="Heading3"/>
        <w:tabs>
          <w:tab w:val="clear" w:pos="1100"/>
        </w:tabs>
        <w:ind w:left="816"/>
      </w:pPr>
      <w:r w:rsidRPr="00B733AA">
        <w:t>Cleanup</w:t>
      </w:r>
    </w:p>
    <w:p w14:paraId="37F4A9F8" w14:textId="77777777" w:rsidR="00E115B8" w:rsidRDefault="00E115B8" w:rsidP="00E115B8">
      <w:r w:rsidRPr="00E603F8">
        <w:rPr>
          <w:rFonts w:hint="eastAsia"/>
          <w:u w:val="single"/>
        </w:rPr>
        <w:t>E</w:t>
      </w:r>
      <w:r w:rsidRPr="00E603F8">
        <w:rPr>
          <w:u w:val="single"/>
        </w:rPr>
        <w:t>valuation Profile</w:t>
      </w:r>
      <w:r>
        <w:t>: Python_train</w:t>
      </w:r>
    </w:p>
    <w:p w14:paraId="40296B08" w14:textId="77777777" w:rsidR="00E115B8" w:rsidRDefault="00E115B8" w:rsidP="00E115B8">
      <w:r w:rsidRPr="00E603F8">
        <w:rPr>
          <w:rFonts w:hint="eastAsia"/>
          <w:u w:val="single"/>
        </w:rPr>
        <w:t>T</w:t>
      </w:r>
      <w:r w:rsidRPr="00E603F8">
        <w:rPr>
          <w:u w:val="single"/>
        </w:rPr>
        <w:t>raining</w:t>
      </w:r>
      <w:r>
        <w:t>: True</w:t>
      </w:r>
    </w:p>
    <w:p w14:paraId="0FFBE6E1" w14:textId="77777777" w:rsidR="00E115B8" w:rsidRDefault="00E115B8" w:rsidP="00E115B8">
      <w:r w:rsidRPr="00E603F8">
        <w:rPr>
          <w:rFonts w:hint="eastAsia"/>
          <w:u w:val="single"/>
        </w:rPr>
        <w:t>T</w:t>
      </w:r>
      <w:r w:rsidRPr="00E603F8">
        <w:rPr>
          <w:u w:val="single"/>
        </w:rPr>
        <w:t>raining Step</w:t>
      </w:r>
      <w:r>
        <w:t>: cleanup</w:t>
      </w:r>
    </w:p>
    <w:p w14:paraId="4DD4F877" w14:textId="77777777" w:rsidR="00E115B8" w:rsidRPr="00CC071A" w:rsidRDefault="00E115B8" w:rsidP="00E115B8">
      <w:r>
        <w:rPr>
          <w:rFonts w:hint="eastAsia"/>
        </w:rPr>
        <w:t>T</w:t>
      </w:r>
      <w:r>
        <w:t>he datasets generated in the preprocessing step can be deleted here.</w:t>
      </w:r>
    </w:p>
    <w:p w14:paraId="29CD51C5" w14:textId="77777777" w:rsidR="00E115B8" w:rsidRDefault="00E115B8" w:rsidP="00505C22"/>
    <w:p w14:paraId="1B2F6DC9" w14:textId="77777777" w:rsidR="0003522D" w:rsidRDefault="0003522D" w:rsidP="0003522D"/>
    <w:p w14:paraId="1B72AE09" w14:textId="77777777" w:rsidR="0003522D" w:rsidRDefault="0003522D" w:rsidP="00A4325D"/>
    <w:p w14:paraId="0D0EE8C6" w14:textId="6B54535D" w:rsidR="00B52F7E" w:rsidRDefault="00B52F7E" w:rsidP="00B52F7E"/>
    <w:p w14:paraId="3584D8EC" w14:textId="77777777" w:rsidR="0087290C" w:rsidRPr="003E3018" w:rsidRDefault="0087290C"/>
    <w:p w14:paraId="4482ACA7" w14:textId="77777777" w:rsidR="003E3018" w:rsidRPr="003E3018" w:rsidRDefault="003E3018">
      <w:pPr>
        <w:pBdr>
          <w:bottom w:val="single" w:sz="4" w:space="1" w:color="auto"/>
        </w:pBdr>
        <w:rPr>
          <w:vanish/>
        </w:rPr>
      </w:pPr>
      <w:bookmarkStart w:id="0" w:name="saxDocumentHistory"/>
    </w:p>
    <w:p w14:paraId="6426511E" w14:textId="77777777" w:rsidR="003E3018" w:rsidRPr="003E3018" w:rsidRDefault="003E3018">
      <w:pPr>
        <w:rPr>
          <w:vanish/>
        </w:rPr>
      </w:pPr>
    </w:p>
    <w:p w14:paraId="2D02CC8F" w14:textId="77777777" w:rsidR="003E3018" w:rsidRPr="003E3018" w:rsidRDefault="003E3018">
      <w:pPr>
        <w:rPr>
          <w:b/>
          <w:vanish/>
        </w:rPr>
      </w:pPr>
      <w:bookmarkStart w:id="1" w:name="saxHistoryDocTitle"/>
      <w:r>
        <w:rPr>
          <w:b/>
          <w:vanish/>
        </w:rPr>
        <w:lastRenderedPageBreak/>
        <w:t>Document History</w:t>
      </w:r>
      <w:bookmarkEnd w:id="1"/>
    </w:p>
    <w:p w14:paraId="5F6E4990" w14:textId="77777777" w:rsidR="003E3018" w:rsidRPr="003E3018" w:rsidRDefault="003E3018">
      <w:pPr>
        <w:rPr>
          <w:vanish/>
        </w:rPr>
      </w:pPr>
    </w:p>
    <w:p w14:paraId="2508FB52" w14:textId="77777777" w:rsidR="003E3018" w:rsidRPr="003E3018" w:rsidRDefault="003E3018">
      <w:pPr>
        <w:pStyle w:val="Hinweis"/>
        <w:numPr>
          <w:ilvl w:val="0"/>
          <w:numId w:val="3"/>
        </w:numPr>
        <w:ind w:left="720" w:hanging="720"/>
        <w:rPr>
          <w:vanish/>
        </w:rPr>
      </w:pPr>
      <w:bookmarkStart w:id="2" w:name="saxHistoryNote"/>
      <w:r>
        <w:rPr>
          <w:vanish/>
        </w:rPr>
        <w:t>Note: The section document history is marked as “HIDDEN text”; hence it will not be printed: For this, you have to click the check box “Hidden Text” under “Tools -&gt; Options”, in the tab “Print”.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60"/>
        <w:gridCol w:w="1134"/>
        <w:gridCol w:w="1134"/>
        <w:gridCol w:w="1418"/>
        <w:gridCol w:w="3843"/>
        <w:gridCol w:w="1134"/>
      </w:tblGrid>
      <w:tr w:rsidR="003E3018" w:rsidRPr="003E3018" w14:paraId="6EE1C939" w14:textId="77777777">
        <w:trPr>
          <w:hidden/>
        </w:trPr>
        <w:tc>
          <w:tcPr>
            <w:tcW w:w="1260" w:type="dxa"/>
            <w:shd w:val="pct10" w:color="auto" w:fill="FFFFFF"/>
          </w:tcPr>
          <w:p w14:paraId="649E42BE" w14:textId="77777777" w:rsidR="003E3018" w:rsidRPr="003E3018" w:rsidRDefault="003E3018">
            <w:pPr>
              <w:rPr>
                <w:vanish/>
              </w:rPr>
            </w:pPr>
            <w:bookmarkStart w:id="3" w:name="saxHistoryVersion" w:colFirst="0" w:colLast="0"/>
            <w:bookmarkStart w:id="4" w:name="saxHistoryUBKVersion" w:colFirst="1" w:colLast="1"/>
            <w:bookmarkStart w:id="5" w:name="saxHistoryDate" w:colFirst="2" w:colLast="2"/>
            <w:bookmarkStart w:id="6" w:name="saxHistoryEditor" w:colFirst="3" w:colLast="3"/>
            <w:bookmarkStart w:id="7" w:name="saxHistoryDescription" w:colFirst="4" w:colLast="4"/>
            <w:bookmarkStart w:id="8" w:name="saxHistoryStatus" w:colFirst="5" w:colLast="5"/>
            <w:bookmarkStart w:id="9" w:name="saxHistoryTable"/>
            <w:r>
              <w:rPr>
                <w:vanish/>
              </w:rPr>
              <w:t>Document Version</w:t>
            </w:r>
          </w:p>
        </w:tc>
        <w:tc>
          <w:tcPr>
            <w:tcW w:w="1134" w:type="dxa"/>
            <w:shd w:val="pct10" w:color="auto" w:fill="FFFFFF"/>
          </w:tcPr>
          <w:p w14:paraId="26735794" w14:textId="77777777" w:rsidR="003E3018" w:rsidRPr="003E3018" w:rsidRDefault="003E3018">
            <w:pPr>
              <w:rPr>
                <w:vanish/>
              </w:rPr>
            </w:pPr>
            <w:r>
              <w:rPr>
                <w:vanish/>
              </w:rPr>
              <w:t>Compo-nent Version</w:t>
            </w:r>
          </w:p>
        </w:tc>
        <w:tc>
          <w:tcPr>
            <w:tcW w:w="1134" w:type="dxa"/>
            <w:shd w:val="pct10" w:color="auto" w:fill="FFFFFF"/>
          </w:tcPr>
          <w:p w14:paraId="31F39977" w14:textId="77777777" w:rsidR="003E3018" w:rsidRPr="003E3018" w:rsidRDefault="003E3018">
            <w:pPr>
              <w:rPr>
                <w:vanish/>
              </w:rPr>
            </w:pPr>
            <w:r>
              <w:rPr>
                <w:vanish/>
              </w:rPr>
              <w:t>Date</w:t>
            </w:r>
          </w:p>
        </w:tc>
        <w:tc>
          <w:tcPr>
            <w:tcW w:w="1418" w:type="dxa"/>
            <w:shd w:val="pct10" w:color="auto" w:fill="FFFFFF"/>
          </w:tcPr>
          <w:p w14:paraId="695335C2" w14:textId="77777777" w:rsidR="003E3018" w:rsidRPr="003E3018" w:rsidRDefault="003E3018">
            <w:pPr>
              <w:rPr>
                <w:vanish/>
              </w:rPr>
            </w:pPr>
            <w:r>
              <w:rPr>
                <w:vanish/>
              </w:rPr>
              <w:t>Author</w:t>
            </w:r>
          </w:p>
        </w:tc>
        <w:tc>
          <w:tcPr>
            <w:tcW w:w="3843" w:type="dxa"/>
            <w:shd w:val="pct10" w:color="auto" w:fill="FFFFFF"/>
          </w:tcPr>
          <w:p w14:paraId="384230EA" w14:textId="77777777" w:rsidR="003E3018" w:rsidRPr="003E3018" w:rsidRDefault="003E3018">
            <w:pPr>
              <w:rPr>
                <w:vanish/>
              </w:rPr>
            </w:pPr>
            <w:r>
              <w:rPr>
                <w:vanish/>
              </w:rPr>
              <w:t>Description</w:t>
            </w:r>
          </w:p>
        </w:tc>
        <w:tc>
          <w:tcPr>
            <w:tcW w:w="1134" w:type="dxa"/>
            <w:shd w:val="pct10" w:color="auto" w:fill="FFFFFF"/>
          </w:tcPr>
          <w:p w14:paraId="5E5B47E3" w14:textId="77777777" w:rsidR="003E3018" w:rsidRPr="003E3018" w:rsidRDefault="003E3018">
            <w:pPr>
              <w:rPr>
                <w:vanish/>
              </w:rPr>
            </w:pPr>
            <w:r>
              <w:rPr>
                <w:vanish/>
              </w:rPr>
              <w:t>Status</w:t>
            </w:r>
          </w:p>
        </w:tc>
      </w:tr>
      <w:tr w:rsidR="003E3018" w:rsidRPr="003E3018" w14:paraId="110E4DF1" w14:textId="77777777">
        <w:trPr>
          <w:hidden/>
        </w:trPr>
        <w:tc>
          <w:tcPr>
            <w:tcW w:w="1260" w:type="dxa"/>
          </w:tcPr>
          <w:p w14:paraId="66F16FEA" w14:textId="77777777" w:rsidR="003E3018" w:rsidRPr="003E3018" w:rsidRDefault="003E3018">
            <w:pPr>
              <w:rPr>
                <w:vanish/>
              </w:rPr>
            </w:pPr>
            <w:bookmarkStart w:id="10" w:name="StartOfDoc"/>
            <w:bookmarkEnd w:id="3"/>
            <w:bookmarkEnd w:id="4"/>
            <w:bookmarkEnd w:id="5"/>
            <w:bookmarkEnd w:id="6"/>
            <w:bookmarkEnd w:id="7"/>
            <w:bookmarkEnd w:id="8"/>
            <w:bookmarkEnd w:id="10"/>
          </w:p>
        </w:tc>
        <w:tc>
          <w:tcPr>
            <w:tcW w:w="1134" w:type="dxa"/>
          </w:tcPr>
          <w:p w14:paraId="575F468A" w14:textId="77777777" w:rsidR="003E3018" w:rsidRPr="003E3018" w:rsidRDefault="003E3018">
            <w:pPr>
              <w:rPr>
                <w:vanish/>
              </w:rPr>
            </w:pPr>
          </w:p>
        </w:tc>
        <w:tc>
          <w:tcPr>
            <w:tcW w:w="1134" w:type="dxa"/>
          </w:tcPr>
          <w:p w14:paraId="7D21F080" w14:textId="77777777" w:rsidR="003E3018" w:rsidRPr="003E3018" w:rsidRDefault="003E3018">
            <w:pPr>
              <w:rPr>
                <w:vanish/>
              </w:rPr>
            </w:pPr>
          </w:p>
        </w:tc>
        <w:tc>
          <w:tcPr>
            <w:tcW w:w="1418" w:type="dxa"/>
          </w:tcPr>
          <w:p w14:paraId="1A144C93" w14:textId="77777777" w:rsidR="003E3018" w:rsidRPr="003E3018" w:rsidRDefault="003E3018">
            <w:pPr>
              <w:rPr>
                <w:vanish/>
              </w:rPr>
            </w:pPr>
          </w:p>
        </w:tc>
        <w:tc>
          <w:tcPr>
            <w:tcW w:w="3843" w:type="dxa"/>
          </w:tcPr>
          <w:p w14:paraId="17CA5070" w14:textId="77777777" w:rsidR="003E3018" w:rsidRPr="003E3018" w:rsidRDefault="003E3018">
            <w:pPr>
              <w:rPr>
                <w:vanish/>
              </w:rPr>
            </w:pPr>
          </w:p>
        </w:tc>
        <w:tc>
          <w:tcPr>
            <w:tcW w:w="1134" w:type="dxa"/>
          </w:tcPr>
          <w:p w14:paraId="477C9288" w14:textId="77777777" w:rsidR="003E3018" w:rsidRPr="003E3018" w:rsidRDefault="003E3018">
            <w:pPr>
              <w:rPr>
                <w:vanish/>
              </w:rPr>
            </w:pPr>
          </w:p>
        </w:tc>
      </w:tr>
      <w:bookmarkEnd w:id="9"/>
    </w:tbl>
    <w:p w14:paraId="6CD0C48E" w14:textId="77777777" w:rsidR="003E3018" w:rsidRPr="003E3018" w:rsidRDefault="003E3018">
      <w:pPr>
        <w:rPr>
          <w:vanish/>
        </w:rPr>
      </w:pPr>
    </w:p>
    <w:p w14:paraId="201169A8" w14:textId="77777777" w:rsidR="003E3018" w:rsidRPr="003E3018" w:rsidRDefault="003E3018">
      <w:pPr>
        <w:rPr>
          <w:vanish/>
        </w:rPr>
      </w:pPr>
    </w:p>
    <w:tbl>
      <w:tblPr>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102"/>
        <w:gridCol w:w="6818"/>
      </w:tblGrid>
      <w:tr w:rsidR="003E3018" w:rsidRPr="003E3018" w14:paraId="6EDB0F5D" w14:textId="77777777">
        <w:trPr>
          <w:cantSplit/>
          <w:trHeight w:val="58"/>
          <w:hidden/>
        </w:trPr>
        <w:tc>
          <w:tcPr>
            <w:tcW w:w="3102" w:type="dxa"/>
          </w:tcPr>
          <w:p w14:paraId="570F256D" w14:textId="77777777" w:rsidR="003E3018" w:rsidRPr="003E3018" w:rsidRDefault="003E3018">
            <w:pPr>
              <w:rPr>
                <w:vanish/>
              </w:rPr>
            </w:pPr>
            <w:bookmarkStart w:id="11" w:name="saxTabKeywords" w:colFirst="0" w:colLast="0"/>
            <w:r>
              <w:rPr>
                <w:vanish/>
              </w:rPr>
              <w:t>Keywords</w:t>
            </w:r>
          </w:p>
        </w:tc>
        <w:tc>
          <w:tcPr>
            <w:tcW w:w="6818" w:type="dxa"/>
          </w:tcPr>
          <w:p w14:paraId="7B1BA6CD" w14:textId="77777777" w:rsidR="003E3018" w:rsidRPr="003E3018" w:rsidRDefault="003E3018">
            <w:pPr>
              <w:rPr>
                <w:vanish/>
              </w:rPr>
            </w:pPr>
          </w:p>
        </w:tc>
      </w:tr>
      <w:tr w:rsidR="003E3018" w:rsidRPr="003E3018" w14:paraId="27202643" w14:textId="77777777">
        <w:trPr>
          <w:cantSplit/>
          <w:trHeight w:val="58"/>
          <w:hidden/>
        </w:trPr>
        <w:tc>
          <w:tcPr>
            <w:tcW w:w="3102" w:type="dxa"/>
          </w:tcPr>
          <w:p w14:paraId="64E95D97" w14:textId="77777777" w:rsidR="003E3018" w:rsidRPr="003E3018" w:rsidRDefault="003E3018">
            <w:pPr>
              <w:rPr>
                <w:vanish/>
              </w:rPr>
            </w:pPr>
            <w:bookmarkStart w:id="12" w:name="saxTabRoles"/>
            <w:bookmarkEnd w:id="11"/>
            <w:r>
              <w:rPr>
                <w:vanish/>
              </w:rPr>
              <w:t>Roles</w:t>
            </w:r>
            <w:bookmarkEnd w:id="12"/>
          </w:p>
        </w:tc>
        <w:tc>
          <w:tcPr>
            <w:tcW w:w="6818" w:type="dxa"/>
          </w:tcPr>
          <w:p w14:paraId="67B85EF7" w14:textId="77777777" w:rsidR="003E3018" w:rsidRPr="003E3018" w:rsidRDefault="003E3018">
            <w:pPr>
              <w:rPr>
                <w:vanish/>
              </w:rPr>
            </w:pPr>
          </w:p>
        </w:tc>
      </w:tr>
      <w:tr w:rsidR="003E3018" w:rsidRPr="003E3018" w14:paraId="5CF26B55" w14:textId="77777777">
        <w:trPr>
          <w:cantSplit/>
          <w:trHeight w:val="58"/>
          <w:hidden/>
        </w:trPr>
        <w:tc>
          <w:tcPr>
            <w:tcW w:w="3102" w:type="dxa"/>
          </w:tcPr>
          <w:p w14:paraId="1768ADD6" w14:textId="77777777" w:rsidR="003E3018" w:rsidRPr="003E3018" w:rsidRDefault="003E3018">
            <w:pPr>
              <w:rPr>
                <w:vanish/>
              </w:rPr>
            </w:pPr>
            <w:bookmarkStart w:id="13" w:name="saxTabScreens" w:colFirst="0" w:colLast="0"/>
            <w:r>
              <w:rPr>
                <w:vanish/>
              </w:rPr>
              <w:t>Screens</w:t>
            </w:r>
          </w:p>
        </w:tc>
        <w:tc>
          <w:tcPr>
            <w:tcW w:w="6818" w:type="dxa"/>
          </w:tcPr>
          <w:p w14:paraId="25E1A7E3" w14:textId="77777777" w:rsidR="003E3018" w:rsidRPr="003E3018" w:rsidRDefault="003E3018">
            <w:pPr>
              <w:rPr>
                <w:vanish/>
              </w:rPr>
            </w:pPr>
          </w:p>
        </w:tc>
      </w:tr>
      <w:tr w:rsidR="003E3018" w:rsidRPr="003E3018" w14:paraId="4E3B8904" w14:textId="77777777">
        <w:trPr>
          <w:cantSplit/>
          <w:trHeight w:val="58"/>
          <w:hidden/>
        </w:trPr>
        <w:tc>
          <w:tcPr>
            <w:tcW w:w="3102" w:type="dxa"/>
          </w:tcPr>
          <w:p w14:paraId="5B0C7ABD" w14:textId="77777777" w:rsidR="003E3018" w:rsidRPr="003E3018" w:rsidRDefault="003E3018">
            <w:pPr>
              <w:rPr>
                <w:vanish/>
              </w:rPr>
            </w:pPr>
            <w:bookmarkStart w:id="14" w:name="saxTabProcess"/>
            <w:bookmarkEnd w:id="13"/>
            <w:r>
              <w:rPr>
                <w:vanish/>
              </w:rPr>
              <w:t>Process steps</w:t>
            </w:r>
            <w:bookmarkEnd w:id="14"/>
          </w:p>
        </w:tc>
        <w:tc>
          <w:tcPr>
            <w:tcW w:w="6818" w:type="dxa"/>
          </w:tcPr>
          <w:p w14:paraId="08CD7CDB" w14:textId="77777777" w:rsidR="003E3018" w:rsidRPr="003E3018" w:rsidRDefault="003E3018">
            <w:pPr>
              <w:rPr>
                <w:vanish/>
              </w:rPr>
            </w:pPr>
          </w:p>
        </w:tc>
      </w:tr>
      <w:tr w:rsidR="003E3018" w:rsidRPr="003E3018" w14:paraId="7C2B9314" w14:textId="77777777">
        <w:trPr>
          <w:cantSplit/>
          <w:trHeight w:val="58"/>
          <w:hidden/>
        </w:trPr>
        <w:tc>
          <w:tcPr>
            <w:tcW w:w="3102" w:type="dxa"/>
          </w:tcPr>
          <w:p w14:paraId="5D0445C7" w14:textId="77777777" w:rsidR="003E3018" w:rsidRPr="003E3018" w:rsidRDefault="003E3018">
            <w:pPr>
              <w:rPr>
                <w:vanish/>
              </w:rPr>
            </w:pPr>
            <w:bookmarkStart w:id="15" w:name="saxTabDocument"/>
            <w:r>
              <w:rPr>
                <w:vanish/>
              </w:rPr>
              <w:t>Document type</w:t>
            </w:r>
            <w:bookmarkEnd w:id="15"/>
          </w:p>
        </w:tc>
        <w:tc>
          <w:tcPr>
            <w:tcW w:w="6818" w:type="dxa"/>
          </w:tcPr>
          <w:p w14:paraId="07F5CFA5" w14:textId="77777777" w:rsidR="003E3018" w:rsidRPr="003E3018" w:rsidRDefault="003E3018">
            <w:pPr>
              <w:rPr>
                <w:vanish/>
              </w:rPr>
            </w:pPr>
          </w:p>
        </w:tc>
      </w:tr>
    </w:tbl>
    <w:p w14:paraId="2EB65190" w14:textId="77777777" w:rsidR="003E3018" w:rsidRPr="003E3018" w:rsidRDefault="003E3018">
      <w:pPr>
        <w:rPr>
          <w:vanish/>
        </w:rPr>
      </w:pPr>
    </w:p>
    <w:bookmarkEnd w:id="0"/>
    <w:p w14:paraId="2363DF59" w14:textId="77777777" w:rsidR="000A2930" w:rsidRPr="003E3018" w:rsidRDefault="000A2930"/>
    <w:sectPr w:rsidR="000A2930" w:rsidRPr="003E3018" w:rsidSect="00402D43">
      <w:headerReference w:type="even" r:id="rId8"/>
      <w:headerReference w:type="default" r:id="rId9"/>
      <w:footerReference w:type="even" r:id="rId10"/>
      <w:footerReference w:type="default" r:id="rId11"/>
      <w:headerReference w:type="first" r:id="rId12"/>
      <w:footerReference w:type="first" r:id="rId13"/>
      <w:pgSz w:w="11906" w:h="16838" w:code="9"/>
      <w:pgMar w:top="2574" w:right="2268" w:bottom="1134"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2DBE" w14:textId="77777777" w:rsidR="00BE6B43" w:rsidRDefault="00BE6B43">
      <w:r>
        <w:separator/>
      </w:r>
    </w:p>
  </w:endnote>
  <w:endnote w:type="continuationSeparator" w:id="0">
    <w:p w14:paraId="733A7CD9" w14:textId="77777777" w:rsidR="00BE6B43" w:rsidRDefault="00BE6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sch Office Sans">
    <w:altName w:val="Arial Unicode MS"/>
    <w:panose1 w:val="00000000000000000000"/>
    <w:charset w:val="00"/>
    <w:family w:val="auto"/>
    <w:pitch w:val="variable"/>
    <w:sig w:usb0="A00002FF" w:usb1="4000E0F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LStat">
    <w:altName w:val="Arial"/>
    <w:panose1 w:val="00000000000000000000"/>
    <w:charset w:val="00"/>
    <w:family w:val="roman"/>
    <w:notTrueType/>
    <w:pitch w:val="default"/>
    <w:sig w:usb0="0282A578" w:usb1="00000008" w:usb2="0282A578" w:usb3="00000008"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0614" w14:textId="77777777" w:rsidR="003E3018" w:rsidRDefault="003E3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6448" w14:textId="77777777" w:rsidR="003E3018" w:rsidRDefault="003E3018" w:rsidP="003E3018">
    <w:pPr>
      <w:pStyle w:val="Footer"/>
      <w:spacing w:line="240" w:lineRule="auto"/>
      <w:ind w:left="170" w:hanging="170"/>
      <w:rPr>
        <w:noProof/>
        <w:sz w:val="16"/>
      </w:rPr>
    </w:pPr>
    <w:r>
      <w:rPr>
        <w:noProof/>
        <w:sz w:val="16"/>
      </w:rPr>
      <w:t>©</w:t>
    </w:r>
    <w:r>
      <w:rPr>
        <w:noProof/>
        <w:sz w:val="16"/>
      </w:rPr>
      <w:tab/>
      <w:t>Robert Bosch GmbH reserves all rights even in the event of industrial property rights</w:t>
    </w:r>
  </w:p>
  <w:p w14:paraId="5F1A21A7" w14:textId="77777777" w:rsidR="003E3018" w:rsidRDefault="003E3018" w:rsidP="003E3018">
    <w:pPr>
      <w:pStyle w:val="Footer"/>
      <w:spacing w:line="240" w:lineRule="auto"/>
      <w:rPr>
        <w:noProof/>
        <w:sz w:val="16"/>
      </w:rPr>
    </w:pPr>
  </w:p>
  <w:p w14:paraId="0889FB7B" w14:textId="4D208BF9" w:rsidR="003E3018" w:rsidRDefault="003E3018" w:rsidP="003E3018">
    <w:pPr>
      <w:pStyle w:val="Footer"/>
      <w:spacing w:line="240" w:lineRule="auto"/>
      <w:rPr>
        <w:noProof/>
        <w:sz w:val="16"/>
      </w:rPr>
    </w:pPr>
    <w:r>
      <w:rPr>
        <w:noProof/>
        <w:sz w:val="16"/>
      </w:rPr>
      <w:fldChar w:fldCharType="begin"/>
    </w:r>
    <w:r>
      <w:rPr>
        <w:noProof/>
        <w:sz w:val="16"/>
      </w:rPr>
      <w:instrText xml:space="preserve"> FILENAME   \* MERGEFORMAT </w:instrText>
    </w:r>
    <w:r>
      <w:rPr>
        <w:noProof/>
        <w:sz w:val="16"/>
      </w:rPr>
      <w:fldChar w:fldCharType="separate"/>
    </w:r>
    <w:r w:rsidR="00D31D92">
      <w:rPr>
        <w:noProof/>
        <w:sz w:val="16"/>
      </w:rPr>
      <w:t>hlb_evalframework_existing_evaluations.docx</w:t>
    </w:r>
    <w:r>
      <w:rPr>
        <w:noProof/>
        <w:sz w:val="16"/>
      </w:rPr>
      <w:fldChar w:fldCharType="end"/>
    </w:r>
    <w:r>
      <w:rPr>
        <w:noProof/>
        <w:sz w:val="16"/>
      </w:rPr>
      <w:t xml:space="preserve"> | </w:t>
    </w:r>
    <w:r>
      <w:rPr>
        <w:noProof/>
        <w:sz w:val="16"/>
      </w:rPr>
      <w:fldChar w:fldCharType="begin"/>
    </w:r>
    <w:r>
      <w:rPr>
        <w:noProof/>
        <w:sz w:val="16"/>
      </w:rPr>
      <w:instrText xml:space="preserve"> SAVEDATE  \@ "dd.MM.yyyy"  \* MERGEFORMAT </w:instrText>
    </w:r>
    <w:r>
      <w:rPr>
        <w:noProof/>
        <w:sz w:val="16"/>
      </w:rPr>
      <w:fldChar w:fldCharType="separate"/>
    </w:r>
    <w:r w:rsidR="00D31D92">
      <w:rPr>
        <w:noProof/>
        <w:sz w:val="16"/>
      </w:rPr>
      <w:t>17.11.2022</w:t>
    </w:r>
    <w:r>
      <w:rPr>
        <w:noProof/>
        <w:sz w:val="16"/>
      </w:rPr>
      <w:fldChar w:fldCharType="end"/>
    </w:r>
    <w:r>
      <w:rPr>
        <w:noProof/>
        <w:sz w:val="16"/>
      </w:rPr>
      <w:t xml:space="preserve"> | </w:t>
    </w:r>
    <w:r>
      <w:rPr>
        <w:noProof/>
        <w:sz w:val="16"/>
      </w:rPr>
      <w:fldChar w:fldCharType="begin"/>
    </w:r>
    <w:r>
      <w:rPr>
        <w:noProof/>
        <w:sz w:val="16"/>
      </w:rPr>
      <w:instrText xml:space="preserve"> AUTHOR   \* MERGEFORMAT </w:instrText>
    </w:r>
    <w:r>
      <w:rPr>
        <w:noProof/>
        <w:sz w:val="16"/>
      </w:rPr>
      <w:fldChar w:fldCharType="separate"/>
    </w:r>
    <w:r w:rsidR="00D31D92">
      <w:rPr>
        <w:noProof/>
        <w:sz w:val="16"/>
      </w:rPr>
      <w:t>Igneczi Gergo Ferenc (CC/ENG1-Bp)</w:t>
    </w:r>
    <w:r>
      <w:rPr>
        <w:noProof/>
        <w:sz w:val="16"/>
      </w:rPr>
      <w:fldChar w:fldCharType="end"/>
    </w:r>
  </w:p>
  <w:p w14:paraId="3081622B" w14:textId="77777777" w:rsidR="00E71B4D" w:rsidRPr="003E3018" w:rsidRDefault="00E71B4D" w:rsidP="003E30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4252" w14:textId="77777777" w:rsidR="00D756C1" w:rsidRDefault="003E3018">
    <w:pPr>
      <w:pStyle w:val="Footer"/>
      <w:spacing w:line="240" w:lineRule="auto"/>
      <w:ind w:left="170" w:hanging="170"/>
      <w:rPr>
        <w:noProof/>
        <w:sz w:val="16"/>
      </w:rPr>
    </w:pPr>
    <w:bookmarkStart w:id="17" w:name="saxCopyRight"/>
    <w:r>
      <w:rPr>
        <w:noProof/>
        <w:sz w:val="16"/>
      </w:rPr>
      <w:t>©</w:t>
    </w:r>
    <w:r>
      <w:rPr>
        <w:noProof/>
        <w:sz w:val="16"/>
      </w:rPr>
      <w:tab/>
      <w:t>Robert Bosch GmbH reserves all rights even in the event of industrial property rights</w:t>
    </w:r>
    <w:bookmarkEnd w:id="17"/>
  </w:p>
  <w:p w14:paraId="714F15FC" w14:textId="77777777" w:rsidR="00D756C1" w:rsidRDefault="00D756C1">
    <w:pPr>
      <w:pStyle w:val="Footer"/>
      <w:spacing w:line="240" w:lineRule="auto"/>
      <w:rPr>
        <w:noProof/>
        <w:sz w:val="16"/>
      </w:rPr>
    </w:pPr>
  </w:p>
  <w:p w14:paraId="020B485B" w14:textId="33CC9CD6" w:rsidR="00D756C1" w:rsidRDefault="00D756C1">
    <w:pPr>
      <w:pStyle w:val="Footer"/>
      <w:spacing w:line="240" w:lineRule="auto"/>
      <w:rPr>
        <w:noProof/>
        <w:sz w:val="16"/>
      </w:rPr>
    </w:pPr>
    <w:r>
      <w:rPr>
        <w:noProof/>
        <w:sz w:val="16"/>
      </w:rPr>
      <w:fldChar w:fldCharType="begin"/>
    </w:r>
    <w:r>
      <w:rPr>
        <w:noProof/>
        <w:sz w:val="16"/>
      </w:rPr>
      <w:instrText xml:space="preserve"> FILENAME   \* MERGEFORMAT </w:instrText>
    </w:r>
    <w:r>
      <w:rPr>
        <w:noProof/>
        <w:sz w:val="16"/>
      </w:rPr>
      <w:fldChar w:fldCharType="separate"/>
    </w:r>
    <w:r w:rsidR="003E3018">
      <w:rPr>
        <w:noProof/>
        <w:sz w:val="16"/>
      </w:rPr>
      <w:t>Document2</w:t>
    </w:r>
    <w:r>
      <w:rPr>
        <w:noProof/>
        <w:sz w:val="16"/>
      </w:rPr>
      <w:fldChar w:fldCharType="end"/>
    </w:r>
    <w:r>
      <w:rPr>
        <w:noProof/>
        <w:sz w:val="16"/>
      </w:rPr>
      <w:t xml:space="preserve"> | </w:t>
    </w:r>
    <w:r>
      <w:rPr>
        <w:noProof/>
        <w:sz w:val="16"/>
      </w:rPr>
      <w:fldChar w:fldCharType="begin"/>
    </w:r>
    <w:r>
      <w:rPr>
        <w:noProof/>
        <w:sz w:val="16"/>
      </w:rPr>
      <w:instrText xml:space="preserve"> SAVEDATE  \@ "dd.MM.yyyy"  \* MERGEFORMAT </w:instrText>
    </w:r>
    <w:r>
      <w:rPr>
        <w:noProof/>
        <w:sz w:val="16"/>
      </w:rPr>
      <w:fldChar w:fldCharType="separate"/>
    </w:r>
    <w:r w:rsidR="00E115B8">
      <w:rPr>
        <w:noProof/>
        <w:sz w:val="16"/>
      </w:rPr>
      <w:t>21.10.2022</w:t>
    </w:r>
    <w:r>
      <w:rPr>
        <w:noProof/>
        <w:sz w:val="16"/>
      </w:rPr>
      <w:fldChar w:fldCharType="end"/>
    </w:r>
    <w:r>
      <w:rPr>
        <w:noProof/>
        <w:sz w:val="16"/>
      </w:rPr>
      <w:t xml:space="preserve"> | </w:t>
    </w:r>
    <w:r>
      <w:rPr>
        <w:noProof/>
        <w:sz w:val="16"/>
      </w:rPr>
      <w:fldChar w:fldCharType="begin"/>
    </w:r>
    <w:r>
      <w:rPr>
        <w:noProof/>
        <w:sz w:val="16"/>
      </w:rPr>
      <w:instrText xml:space="preserve"> AUTHOR   \* MERGEFORMAT </w:instrText>
    </w:r>
    <w:r>
      <w:rPr>
        <w:noProof/>
        <w:sz w:val="16"/>
      </w:rPr>
      <w:fldChar w:fldCharType="separate"/>
    </w:r>
    <w:r w:rsidR="003E3018">
      <w:rPr>
        <w:noProof/>
        <w:sz w:val="16"/>
      </w:rPr>
      <w:t>Igneczi Gergo Ferenc (CC/ENG1-Bp)</w:t>
    </w:r>
    <w:r>
      <w:rPr>
        <w:noProof/>
        <w:sz w:val="16"/>
      </w:rPr>
      <w:fldChar w:fldCharType="end"/>
    </w:r>
  </w:p>
  <w:p w14:paraId="05E37C71" w14:textId="77777777" w:rsidR="00D756C1" w:rsidRDefault="00D756C1">
    <w:pPr>
      <w:pStyle w:val="Footer"/>
      <w:spacing w:line="556" w:lineRule="exac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C725" w14:textId="77777777" w:rsidR="00BE6B43" w:rsidRDefault="00BE6B43">
      <w:r>
        <w:separator/>
      </w:r>
    </w:p>
  </w:footnote>
  <w:footnote w:type="continuationSeparator" w:id="0">
    <w:p w14:paraId="47EEB42D" w14:textId="77777777" w:rsidR="00BE6B43" w:rsidRDefault="00BE6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AB2D" w14:textId="77777777" w:rsidR="003E3018" w:rsidRDefault="003E3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D10D" w14:textId="77777777" w:rsidR="00402D43" w:rsidRPr="00584B4B" w:rsidRDefault="00406801">
    <w:pPr>
      <w:pStyle w:val="Header"/>
      <w:spacing w:line="400" w:lineRule="exact"/>
      <w:rPr>
        <w:noProof/>
      </w:rPr>
    </w:pPr>
    <w:r>
      <w:rPr>
        <w:noProof/>
      </w:rPr>
      <w:drawing>
        <wp:anchor distT="0" distB="0" distL="114300" distR="114300" simplePos="0" relativeHeight="251683840" behindDoc="0" locked="0" layoutInCell="1" allowOverlap="1" wp14:anchorId="0C7E12EB" wp14:editId="5BA8737F">
          <wp:simplePos x="0" y="0"/>
          <wp:positionH relativeFrom="page">
            <wp:align>right</wp:align>
          </wp:positionH>
          <wp:positionV relativeFrom="paragraph">
            <wp:posOffset>8353</wp:posOffset>
          </wp:positionV>
          <wp:extent cx="7548185" cy="1606062"/>
          <wp:effectExtent l="0" t="0" r="0" b="0"/>
          <wp:wrapNone/>
          <wp:docPr id="10" name="invis_header_page3"/>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4" name="invisible.png"/>
                  <pic:cNvPicPr/>
                </pic:nvPicPr>
                <pic:blipFill>
                  <a:blip r:embed="rId1"/>
                  <a:stretch>
                    <a:fillRect/>
                  </a:stretch>
                </pic:blipFill>
                <pic:spPr>
                  <a:xfrm>
                    <a:off x="0" y="0"/>
                    <a:ext cx="7572443" cy="1611223"/>
                  </a:xfrm>
                  <a:prstGeom prst="rect">
                    <a:avLst/>
                  </a:prstGeom>
                </pic:spPr>
              </pic:pic>
            </a:graphicData>
          </a:graphic>
          <wp14:sizeRelH relativeFrom="margin">
            <wp14:pctWidth>0</wp14:pctWidth>
          </wp14:sizeRelH>
          <wp14:sizeRelV relativeFrom="margin">
            <wp14:pctHeight>0</wp14:pctHeight>
          </wp14:sizeRelV>
        </wp:anchor>
      </w:drawing>
    </w: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2"/>
      <w:gridCol w:w="980"/>
    </w:tblGrid>
    <w:tr w:rsidR="00402D43" w:rsidRPr="00584B4B" w14:paraId="4723253B" w14:textId="77777777" w:rsidTr="00955357">
      <w:trPr>
        <w:trHeight w:hRule="exact" w:val="397"/>
      </w:trPr>
      <w:tc>
        <w:tcPr>
          <w:tcW w:w="8222" w:type="dxa"/>
          <w:shd w:val="clear" w:color="auto" w:fill="00376A"/>
        </w:tcPr>
        <w:p w14:paraId="7CCA9884" w14:textId="77777777" w:rsidR="00402D43" w:rsidRPr="00584B4B" w:rsidRDefault="003E3018" w:rsidP="009C78FC">
          <w:pPr>
            <w:pStyle w:val="Header"/>
            <w:spacing w:line="300" w:lineRule="atLeast"/>
            <w:ind w:left="284"/>
            <w:rPr>
              <w:noProof/>
              <w:color w:val="FFFFFF"/>
              <w:sz w:val="16"/>
            </w:rPr>
          </w:pPr>
          <w:bookmarkStart w:id="16" w:name="saxSectionHeader_1"/>
          <w:r>
            <w:rPr>
              <w:noProof/>
              <w:color w:val="FFFFFF"/>
              <w:sz w:val="16"/>
            </w:rPr>
            <w:t>User Documentation</w:t>
          </w:r>
          <w:bookmarkEnd w:id="16"/>
        </w:p>
      </w:tc>
      <w:tc>
        <w:tcPr>
          <w:tcW w:w="980" w:type="dxa"/>
          <w:tcBorders>
            <w:bottom w:val="single" w:sz="4" w:space="0" w:color="auto"/>
          </w:tcBorders>
          <w:shd w:val="clear" w:color="auto" w:fill="auto"/>
        </w:tcPr>
        <w:p w14:paraId="0349F405" w14:textId="77777777" w:rsidR="00402D43" w:rsidRPr="00584B4B" w:rsidRDefault="00402D43">
          <w:pPr>
            <w:pStyle w:val="Header"/>
            <w:spacing w:line="300" w:lineRule="atLeast"/>
            <w:ind w:left="284"/>
            <w:rPr>
              <w:noProof/>
              <w:sz w:val="16"/>
            </w:rPr>
          </w:pPr>
          <w:r w:rsidRPr="00584B4B">
            <w:rPr>
              <w:noProof/>
              <w:sz w:val="16"/>
            </w:rPr>
            <w:fldChar w:fldCharType="begin"/>
          </w:r>
          <w:r w:rsidRPr="00584B4B">
            <w:rPr>
              <w:noProof/>
              <w:sz w:val="16"/>
            </w:rPr>
            <w:instrText xml:space="preserve"> PAGE </w:instrText>
          </w:r>
          <w:r w:rsidRPr="00584B4B">
            <w:rPr>
              <w:noProof/>
              <w:sz w:val="16"/>
            </w:rPr>
            <w:fldChar w:fldCharType="separate"/>
          </w:r>
          <w:r w:rsidR="00584B4B">
            <w:rPr>
              <w:noProof/>
              <w:sz w:val="16"/>
            </w:rPr>
            <w:t>3</w:t>
          </w:r>
          <w:r w:rsidRPr="00584B4B">
            <w:rPr>
              <w:noProof/>
              <w:sz w:val="16"/>
            </w:rPr>
            <w:fldChar w:fldCharType="end"/>
          </w:r>
          <w:r w:rsidRPr="00584B4B">
            <w:rPr>
              <w:noProof/>
              <w:sz w:val="16"/>
            </w:rPr>
            <w:t>|</w:t>
          </w:r>
          <w:r w:rsidRPr="00584B4B">
            <w:rPr>
              <w:noProof/>
              <w:sz w:val="16"/>
            </w:rPr>
            <w:fldChar w:fldCharType="begin"/>
          </w:r>
          <w:r w:rsidRPr="00584B4B">
            <w:rPr>
              <w:noProof/>
              <w:sz w:val="16"/>
            </w:rPr>
            <w:instrText xml:space="preserve"> NUMPAGES </w:instrText>
          </w:r>
          <w:r w:rsidRPr="00584B4B">
            <w:rPr>
              <w:noProof/>
              <w:sz w:val="16"/>
            </w:rPr>
            <w:fldChar w:fldCharType="separate"/>
          </w:r>
          <w:r w:rsidR="00584B4B">
            <w:rPr>
              <w:noProof/>
              <w:sz w:val="16"/>
            </w:rPr>
            <w:t>3</w:t>
          </w:r>
          <w:r w:rsidRPr="00584B4B">
            <w:rPr>
              <w:noProof/>
              <w:sz w:val="16"/>
            </w:rPr>
            <w:fldChar w:fldCharType="end"/>
          </w:r>
        </w:p>
      </w:tc>
    </w:tr>
  </w:tbl>
  <w:p w14:paraId="2A5811DE" w14:textId="77777777" w:rsidR="00402D43" w:rsidRPr="00584B4B" w:rsidRDefault="00402D43" w:rsidP="003E3018">
    <w:pPr>
      <w:pStyle w:val="Header"/>
      <w:spacing w:line="1376" w:lineRule="exact"/>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7040" w14:textId="77777777" w:rsidR="007C4254" w:rsidRDefault="007C4254">
    <w:pPr>
      <w:pStyle w:val="Header"/>
      <w:spacing w:line="400" w:lineRule="exact"/>
    </w:pP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2"/>
      <w:gridCol w:w="980"/>
    </w:tblGrid>
    <w:tr w:rsidR="007C4254" w14:paraId="023987BA" w14:textId="77777777">
      <w:trPr>
        <w:trHeight w:hRule="exact" w:val="397"/>
      </w:trPr>
      <w:tc>
        <w:tcPr>
          <w:tcW w:w="8222" w:type="dxa"/>
          <w:shd w:val="clear" w:color="auto" w:fill="00376A"/>
        </w:tcPr>
        <w:p w14:paraId="0D91F76F" w14:textId="77777777" w:rsidR="007C4254" w:rsidRDefault="007C4254">
          <w:pPr>
            <w:pStyle w:val="Header"/>
            <w:spacing w:line="300" w:lineRule="atLeast"/>
            <w:ind w:left="284"/>
            <w:rPr>
              <w:color w:val="FFFFFF"/>
              <w:sz w:val="16"/>
            </w:rPr>
          </w:pPr>
          <w:r>
            <w:rPr>
              <w:color w:val="FFFFFF"/>
              <w:sz w:val="16"/>
            </w:rPr>
            <w:t>Anwenderdokumentation</w:t>
          </w:r>
        </w:p>
      </w:tc>
      <w:tc>
        <w:tcPr>
          <w:tcW w:w="980" w:type="dxa"/>
          <w:tcBorders>
            <w:bottom w:val="nil"/>
          </w:tcBorders>
          <w:shd w:val="clear" w:color="auto" w:fill="auto"/>
        </w:tcPr>
        <w:p w14:paraId="33CE08EF" w14:textId="77777777" w:rsidR="007C4254" w:rsidRDefault="007C4254">
          <w:pPr>
            <w:pStyle w:val="Header"/>
            <w:spacing w:line="300" w:lineRule="atLeast"/>
            <w:ind w:left="284"/>
            <w:rPr>
              <w:sz w:val="16"/>
            </w:rPr>
          </w:pPr>
          <w:r>
            <w:rPr>
              <w:sz w:val="16"/>
            </w:rPr>
            <w:fldChar w:fldCharType="begin"/>
          </w:r>
          <w:r>
            <w:rPr>
              <w:sz w:val="16"/>
            </w:rPr>
            <w:instrText xml:space="preserve"> PAGE </w:instrText>
          </w:r>
          <w:r>
            <w:rPr>
              <w:sz w:val="16"/>
            </w:rPr>
            <w:fldChar w:fldCharType="separate"/>
          </w:r>
          <w:r w:rsidR="00402D43">
            <w:rPr>
              <w:noProof/>
              <w:sz w:val="16"/>
            </w:rPr>
            <w:t>3</w:t>
          </w:r>
          <w:r>
            <w:rPr>
              <w:sz w:val="16"/>
            </w:rPr>
            <w:fldChar w:fldCharType="end"/>
          </w:r>
          <w:r>
            <w:rPr>
              <w:sz w:val="16"/>
            </w:rPr>
            <w:t>|</w:t>
          </w:r>
          <w:r>
            <w:rPr>
              <w:sz w:val="16"/>
            </w:rPr>
            <w:fldChar w:fldCharType="begin"/>
          </w:r>
          <w:r>
            <w:rPr>
              <w:sz w:val="16"/>
            </w:rPr>
            <w:instrText xml:space="preserve"> NUMPAGES </w:instrText>
          </w:r>
          <w:r>
            <w:rPr>
              <w:sz w:val="16"/>
            </w:rPr>
            <w:fldChar w:fldCharType="separate"/>
          </w:r>
          <w:r w:rsidR="00402D43">
            <w:rPr>
              <w:noProof/>
              <w:sz w:val="16"/>
            </w:rPr>
            <w:t>4</w:t>
          </w:r>
          <w:r>
            <w:rPr>
              <w:sz w:val="16"/>
            </w:rPr>
            <w:fldChar w:fldCharType="end"/>
          </w:r>
        </w:p>
      </w:tc>
    </w:tr>
  </w:tbl>
  <w:p w14:paraId="7418A84F" w14:textId="77777777" w:rsidR="007C4254" w:rsidRDefault="007C4254" w:rsidP="003E3018">
    <w:pPr>
      <w:pStyle w:val="Header"/>
      <w:spacing w:line="1376" w:lineRule="exact"/>
    </w:pPr>
    <w:r>
      <w:rPr>
        <w:noProof/>
      </w:rPr>
      <mc:AlternateContent>
        <mc:Choice Requires="wpg">
          <w:drawing>
            <wp:anchor distT="0" distB="0" distL="114300" distR="114300" simplePos="0" relativeHeight="251663360" behindDoc="0" locked="0" layoutInCell="0" allowOverlap="1" wp14:anchorId="6863BCD4" wp14:editId="55500E38">
              <wp:simplePos x="0" y="0"/>
              <wp:positionH relativeFrom="column">
                <wp:posOffset>1386205</wp:posOffset>
              </wp:positionH>
              <wp:positionV relativeFrom="paragraph">
                <wp:posOffset>0</wp:posOffset>
              </wp:positionV>
              <wp:extent cx="4458335" cy="371475"/>
              <wp:effectExtent l="0" t="0" r="0" b="0"/>
              <wp:wrapNone/>
              <wp:docPr id="556"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371475"/>
                        <a:chOff x="1021" y="5454"/>
                        <a:chExt cx="7021" cy="585"/>
                      </a:xfrm>
                    </wpg:grpSpPr>
                    <pic:pic xmlns:pic="http://schemas.openxmlformats.org/drawingml/2006/picture">
                      <pic:nvPicPr>
                        <pic:cNvPr id="557" name="Picture 54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27" y="5454"/>
                          <a:ext cx="6015" cy="585"/>
                        </a:xfrm>
                        <a:prstGeom prst="rect">
                          <a:avLst/>
                        </a:prstGeom>
                        <a:noFill/>
                        <a:extLst>
                          <a:ext uri="{909E8E84-426E-40DD-AFC4-6F175D3DCCD1}">
                            <a14:hiddenFill xmlns:a14="http://schemas.microsoft.com/office/drawing/2010/main">
                              <a:solidFill>
                                <a:srgbClr val="FFFFFF"/>
                              </a:solidFill>
                            </a14:hiddenFill>
                          </a:ext>
                        </a:extLst>
                      </pic:spPr>
                    </pic:pic>
                    <wps:wsp>
                      <wps:cNvPr id="558" name="Rectangle 549"/>
                      <wps:cNvSpPr>
                        <a:spLocks noChangeArrowheads="1"/>
                      </wps:cNvSpPr>
                      <wps:spPr bwMode="auto">
                        <a:xfrm>
                          <a:off x="1021" y="5454"/>
                          <a:ext cx="1006" cy="585"/>
                        </a:xfrm>
                        <a:prstGeom prst="rect">
                          <a:avLst/>
                        </a:prstGeom>
                        <a:solidFill>
                          <a:srgbClr val="6C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8E88C" id="Group 547" o:spid="_x0000_s1026" style="position:absolute;margin-left:109.15pt;margin-top:0;width:351.05pt;height:29.25pt;z-index:251663360" coordorigin="1021,5454" coordsize="7021,5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&#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8" o:spid="_x0000_s1027" type="#_x0000_t75" style="position:absolute;left:2027;top:5454;width:6015;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">
                <v:imagedata r:id="rId2" o:title=""/>
              </v:shape>
              <v:rect id="Rectangle 549" o:spid="_x0000_s1028" style="position:absolute;left:1021;top:5454;width:100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" fillcolor="#6ca8ca" stroked="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D6D8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2882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C699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5CA5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AC40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8488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A6B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BC07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087E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2A7B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3625A"/>
    <w:multiLevelType w:val="hybridMultilevel"/>
    <w:tmpl w:val="E4482CC2"/>
    <w:lvl w:ilvl="0" w:tplc="8A88F8CA">
      <w:numFmt w:val="bullet"/>
      <w:lvlText w:val="-"/>
      <w:lvlJc w:val="left"/>
      <w:pPr>
        <w:ind w:left="420" w:hanging="420"/>
      </w:pPr>
      <w:rPr>
        <w:rFonts w:ascii="Bosch Office Sans" w:eastAsia="Times New Roman" w:hAnsi="Bosch Office San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902A7E"/>
    <w:multiLevelType w:val="hybridMultilevel"/>
    <w:tmpl w:val="25E2DD36"/>
    <w:lvl w:ilvl="0" w:tplc="8A88F8CA">
      <w:numFmt w:val="bullet"/>
      <w:lvlText w:val="-"/>
      <w:lvlJc w:val="left"/>
      <w:pPr>
        <w:ind w:left="1260" w:hanging="420"/>
      </w:pPr>
      <w:rPr>
        <w:rFonts w:ascii="Bosch Office Sans" w:eastAsia="Times New Roman" w:hAnsi="Bosch Office Sans"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09EF494F"/>
    <w:multiLevelType w:val="multilevel"/>
    <w:tmpl w:val="CF4AEE34"/>
    <w:lvl w:ilvl="0">
      <w:start w:val="1"/>
      <w:numFmt w:val="decimal"/>
      <w:pStyle w:val="Heading1"/>
      <w:lvlText w:val="%1."/>
      <w:lvlJc w:val="left"/>
      <w:pPr>
        <w:tabs>
          <w:tab w:val="num" w:pos="556"/>
        </w:tabs>
        <w:ind w:left="556" w:hanging="272"/>
      </w:pPr>
      <w:rPr>
        <w:rFonts w:hint="default"/>
      </w:rPr>
    </w:lvl>
    <w:lvl w:ilvl="1">
      <w:start w:val="1"/>
      <w:numFmt w:val="decimal"/>
      <w:pStyle w:val="Heading2"/>
      <w:lvlText w:val="%1.%2"/>
      <w:lvlJc w:val="left"/>
      <w:pPr>
        <w:tabs>
          <w:tab w:val="num" w:pos="828"/>
        </w:tabs>
        <w:ind w:left="828" w:hanging="544"/>
      </w:pPr>
      <w:rPr>
        <w:rFonts w:hint="default"/>
      </w:rPr>
    </w:lvl>
    <w:lvl w:ilvl="2">
      <w:start w:val="1"/>
      <w:numFmt w:val="decimal"/>
      <w:pStyle w:val="Heading3"/>
      <w:lvlText w:val="%1.%2.%3"/>
      <w:lvlJc w:val="left"/>
      <w:pPr>
        <w:tabs>
          <w:tab w:val="num" w:pos="1100"/>
        </w:tabs>
        <w:ind w:left="1100" w:hanging="816"/>
      </w:pPr>
      <w:rPr>
        <w:rFonts w:hint="default"/>
      </w:rPr>
    </w:lvl>
    <w:lvl w:ilvl="3">
      <w:start w:val="1"/>
      <w:numFmt w:val="decimal"/>
      <w:pStyle w:val="Heading4"/>
      <w:lvlText w:val="%1.%2.%3.%4"/>
      <w:lvlJc w:val="left"/>
      <w:pPr>
        <w:tabs>
          <w:tab w:val="num" w:pos="1373"/>
        </w:tabs>
        <w:ind w:left="1373" w:hanging="1089"/>
      </w:pPr>
      <w:rPr>
        <w:rFonts w:hint="default"/>
      </w:rPr>
    </w:lvl>
    <w:lvl w:ilvl="4">
      <w:start w:val="1"/>
      <w:numFmt w:val="decimal"/>
      <w:lvlText w:val="%1.%2.%3.%4.%5"/>
      <w:lvlJc w:val="left"/>
      <w:pPr>
        <w:tabs>
          <w:tab w:val="num" w:pos="1373"/>
        </w:tabs>
        <w:ind w:left="1373" w:hanging="1089"/>
      </w:pPr>
      <w:rPr>
        <w:rFonts w:hint="default"/>
      </w:rPr>
    </w:lvl>
    <w:lvl w:ilvl="5">
      <w:start w:val="1"/>
      <w:numFmt w:val="decimal"/>
      <w:lvlText w:val="%1.%2.%3.%4.%5.%6"/>
      <w:lvlJc w:val="left"/>
      <w:pPr>
        <w:tabs>
          <w:tab w:val="num" w:pos="1645"/>
        </w:tabs>
        <w:ind w:left="1645" w:hanging="1361"/>
      </w:pPr>
      <w:rPr>
        <w:rFonts w:hint="default"/>
      </w:rPr>
    </w:lvl>
    <w:lvl w:ilvl="6">
      <w:start w:val="1"/>
      <w:numFmt w:val="decimal"/>
      <w:lvlText w:val="%1.%2.%3.%4.%5.%6.%7"/>
      <w:lvlJc w:val="left"/>
      <w:pPr>
        <w:tabs>
          <w:tab w:val="num" w:pos="1917"/>
        </w:tabs>
        <w:ind w:left="1917" w:hanging="1633"/>
      </w:pPr>
      <w:rPr>
        <w:rFonts w:hint="default"/>
      </w:rPr>
    </w:lvl>
    <w:lvl w:ilvl="7">
      <w:start w:val="1"/>
      <w:numFmt w:val="decimal"/>
      <w:lvlText w:val="%1.%2.%3.%4.%5.%6.%7.%8"/>
      <w:lvlJc w:val="left"/>
      <w:pPr>
        <w:tabs>
          <w:tab w:val="num" w:pos="1917"/>
        </w:tabs>
        <w:ind w:left="1917" w:hanging="1633"/>
      </w:pPr>
      <w:rPr>
        <w:rFonts w:hint="default"/>
      </w:rPr>
    </w:lvl>
    <w:lvl w:ilvl="8">
      <w:start w:val="1"/>
      <w:numFmt w:val="decimal"/>
      <w:lvlText w:val="%1.%2.%3.%4.%5.%6.%7.%8.%9"/>
      <w:lvlJc w:val="left"/>
      <w:pPr>
        <w:tabs>
          <w:tab w:val="num" w:pos="2189"/>
        </w:tabs>
        <w:ind w:left="2189" w:hanging="1905"/>
      </w:pPr>
      <w:rPr>
        <w:rFonts w:hint="default"/>
      </w:rPr>
    </w:lvl>
  </w:abstractNum>
  <w:abstractNum w:abstractNumId="13" w15:restartNumberingAfterBreak="0">
    <w:nsid w:val="163A6E23"/>
    <w:multiLevelType w:val="hybridMultilevel"/>
    <w:tmpl w:val="75A26026"/>
    <w:lvl w:ilvl="0" w:tplc="23446C6A">
      <w:start w:val="1"/>
      <w:numFmt w:val="bullet"/>
      <w:pStyle w:val="Aufzhlung"/>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3F6664"/>
    <w:multiLevelType w:val="hybridMultilevel"/>
    <w:tmpl w:val="CE9E0A08"/>
    <w:lvl w:ilvl="0" w:tplc="E9AAA4EC">
      <w:start w:val="1"/>
      <w:numFmt w:val="bullet"/>
      <w:pStyle w:val="Eingabe"/>
      <w:lvlText w:val=""/>
      <w:lvlJc w:val="left"/>
      <w:pPr>
        <w:tabs>
          <w:tab w:val="num" w:pos="0"/>
        </w:tabs>
        <w:ind w:left="0" w:hanging="1701"/>
      </w:pPr>
      <w:rPr>
        <w:rFonts w:ascii="Wingdings" w:hAnsi="Wingdings" w:hint="default"/>
        <w:b w:val="0"/>
        <w:i w:val="0"/>
        <w:color w:val="auto"/>
        <w:sz w:val="32"/>
      </w:rPr>
    </w:lvl>
    <w:lvl w:ilvl="1" w:tplc="6F1275FE" w:tentative="1">
      <w:start w:val="1"/>
      <w:numFmt w:val="bullet"/>
      <w:lvlText w:val="o"/>
      <w:lvlJc w:val="left"/>
      <w:pPr>
        <w:tabs>
          <w:tab w:val="num" w:pos="1440"/>
        </w:tabs>
        <w:ind w:left="1440" w:hanging="360"/>
      </w:pPr>
      <w:rPr>
        <w:rFonts w:ascii="Courier New" w:hAnsi="Courier New" w:hint="default"/>
      </w:rPr>
    </w:lvl>
    <w:lvl w:ilvl="2" w:tplc="0E5403D0" w:tentative="1">
      <w:start w:val="1"/>
      <w:numFmt w:val="bullet"/>
      <w:lvlText w:val=""/>
      <w:lvlJc w:val="left"/>
      <w:pPr>
        <w:tabs>
          <w:tab w:val="num" w:pos="2160"/>
        </w:tabs>
        <w:ind w:left="2160" w:hanging="360"/>
      </w:pPr>
      <w:rPr>
        <w:rFonts w:ascii="Wingdings" w:hAnsi="Wingdings" w:hint="default"/>
      </w:rPr>
    </w:lvl>
    <w:lvl w:ilvl="3" w:tplc="958EDEA6" w:tentative="1">
      <w:start w:val="1"/>
      <w:numFmt w:val="bullet"/>
      <w:lvlText w:val=""/>
      <w:lvlJc w:val="left"/>
      <w:pPr>
        <w:tabs>
          <w:tab w:val="num" w:pos="2880"/>
        </w:tabs>
        <w:ind w:left="2880" w:hanging="360"/>
      </w:pPr>
      <w:rPr>
        <w:rFonts w:ascii="Symbol" w:hAnsi="Symbol" w:hint="default"/>
      </w:rPr>
    </w:lvl>
    <w:lvl w:ilvl="4" w:tplc="17F43858" w:tentative="1">
      <w:start w:val="1"/>
      <w:numFmt w:val="bullet"/>
      <w:lvlText w:val="o"/>
      <w:lvlJc w:val="left"/>
      <w:pPr>
        <w:tabs>
          <w:tab w:val="num" w:pos="3600"/>
        </w:tabs>
        <w:ind w:left="3600" w:hanging="360"/>
      </w:pPr>
      <w:rPr>
        <w:rFonts w:ascii="Courier New" w:hAnsi="Courier New" w:hint="default"/>
      </w:rPr>
    </w:lvl>
    <w:lvl w:ilvl="5" w:tplc="0C14BBD4" w:tentative="1">
      <w:start w:val="1"/>
      <w:numFmt w:val="bullet"/>
      <w:lvlText w:val=""/>
      <w:lvlJc w:val="left"/>
      <w:pPr>
        <w:tabs>
          <w:tab w:val="num" w:pos="4320"/>
        </w:tabs>
        <w:ind w:left="4320" w:hanging="360"/>
      </w:pPr>
      <w:rPr>
        <w:rFonts w:ascii="Wingdings" w:hAnsi="Wingdings" w:hint="default"/>
      </w:rPr>
    </w:lvl>
    <w:lvl w:ilvl="6" w:tplc="47AA9F36" w:tentative="1">
      <w:start w:val="1"/>
      <w:numFmt w:val="bullet"/>
      <w:lvlText w:val=""/>
      <w:lvlJc w:val="left"/>
      <w:pPr>
        <w:tabs>
          <w:tab w:val="num" w:pos="5040"/>
        </w:tabs>
        <w:ind w:left="5040" w:hanging="360"/>
      </w:pPr>
      <w:rPr>
        <w:rFonts w:ascii="Symbol" w:hAnsi="Symbol" w:hint="default"/>
      </w:rPr>
    </w:lvl>
    <w:lvl w:ilvl="7" w:tplc="65447062" w:tentative="1">
      <w:start w:val="1"/>
      <w:numFmt w:val="bullet"/>
      <w:lvlText w:val="o"/>
      <w:lvlJc w:val="left"/>
      <w:pPr>
        <w:tabs>
          <w:tab w:val="num" w:pos="5760"/>
        </w:tabs>
        <w:ind w:left="5760" w:hanging="360"/>
      </w:pPr>
      <w:rPr>
        <w:rFonts w:ascii="Courier New" w:hAnsi="Courier New" w:hint="default"/>
      </w:rPr>
    </w:lvl>
    <w:lvl w:ilvl="8" w:tplc="E43EDBB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152D5E"/>
    <w:multiLevelType w:val="hybridMultilevel"/>
    <w:tmpl w:val="190C67B8"/>
    <w:lvl w:ilvl="0" w:tplc="8A88F8CA">
      <w:numFmt w:val="bullet"/>
      <w:lvlText w:val="-"/>
      <w:lvlJc w:val="left"/>
      <w:pPr>
        <w:ind w:left="720" w:hanging="360"/>
      </w:pPr>
      <w:rPr>
        <w:rFonts w:ascii="Bosch Office Sans" w:eastAsia="Times New Roman" w:hAnsi="Bosch Office San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01F56"/>
    <w:multiLevelType w:val="hybridMultilevel"/>
    <w:tmpl w:val="6BA8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227732"/>
    <w:multiLevelType w:val="multilevel"/>
    <w:tmpl w:val="220A3B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DC639D"/>
    <w:multiLevelType w:val="hybridMultilevel"/>
    <w:tmpl w:val="C7F6E6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A97917"/>
    <w:multiLevelType w:val="hybridMultilevel"/>
    <w:tmpl w:val="276EFFDC"/>
    <w:lvl w:ilvl="0" w:tplc="F90A84B8">
      <w:start w:val="2"/>
      <w:numFmt w:val="bullet"/>
      <w:lvlText w:val="-"/>
      <w:lvlJc w:val="left"/>
      <w:pPr>
        <w:ind w:left="720" w:hanging="360"/>
      </w:pPr>
      <w:rPr>
        <w:rFonts w:ascii="Bosch Office Sans" w:eastAsia="Times New Roman" w:hAnsi="Bosch Office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A6212D"/>
    <w:multiLevelType w:val="hybridMultilevel"/>
    <w:tmpl w:val="4A44A916"/>
    <w:lvl w:ilvl="0" w:tplc="AF34E588">
      <w:start w:val="1"/>
      <w:numFmt w:val="bullet"/>
      <w:pStyle w:val="Hinweis"/>
      <w:lvlText w:val=""/>
      <w:lvlJc w:val="left"/>
      <w:pPr>
        <w:tabs>
          <w:tab w:val="num" w:pos="0"/>
        </w:tabs>
        <w:ind w:left="0" w:hanging="1701"/>
      </w:pPr>
      <w:rPr>
        <w:rFonts w:ascii="Wingdings" w:hAnsi="Wingdings" w:hint="default"/>
        <w:b w:val="0"/>
        <w:i w:val="0"/>
        <w:sz w:val="36"/>
      </w:rPr>
    </w:lvl>
    <w:lvl w:ilvl="1" w:tplc="50D0A802" w:tentative="1">
      <w:start w:val="1"/>
      <w:numFmt w:val="bullet"/>
      <w:lvlText w:val="o"/>
      <w:lvlJc w:val="left"/>
      <w:pPr>
        <w:tabs>
          <w:tab w:val="num" w:pos="1440"/>
        </w:tabs>
        <w:ind w:left="1440" w:hanging="360"/>
      </w:pPr>
      <w:rPr>
        <w:rFonts w:ascii="Courier New" w:hAnsi="Courier New" w:hint="default"/>
      </w:rPr>
    </w:lvl>
    <w:lvl w:ilvl="2" w:tplc="FA16A772" w:tentative="1">
      <w:start w:val="1"/>
      <w:numFmt w:val="bullet"/>
      <w:lvlText w:val=""/>
      <w:lvlJc w:val="left"/>
      <w:pPr>
        <w:tabs>
          <w:tab w:val="num" w:pos="2160"/>
        </w:tabs>
        <w:ind w:left="2160" w:hanging="360"/>
      </w:pPr>
      <w:rPr>
        <w:rFonts w:ascii="Wingdings" w:hAnsi="Wingdings" w:hint="default"/>
      </w:rPr>
    </w:lvl>
    <w:lvl w:ilvl="3" w:tplc="66C89852" w:tentative="1">
      <w:start w:val="1"/>
      <w:numFmt w:val="bullet"/>
      <w:lvlText w:val=""/>
      <w:lvlJc w:val="left"/>
      <w:pPr>
        <w:tabs>
          <w:tab w:val="num" w:pos="2880"/>
        </w:tabs>
        <w:ind w:left="2880" w:hanging="360"/>
      </w:pPr>
      <w:rPr>
        <w:rFonts w:ascii="Symbol" w:hAnsi="Symbol" w:hint="default"/>
      </w:rPr>
    </w:lvl>
    <w:lvl w:ilvl="4" w:tplc="17D0EFAA" w:tentative="1">
      <w:start w:val="1"/>
      <w:numFmt w:val="bullet"/>
      <w:lvlText w:val="o"/>
      <w:lvlJc w:val="left"/>
      <w:pPr>
        <w:tabs>
          <w:tab w:val="num" w:pos="3600"/>
        </w:tabs>
        <w:ind w:left="3600" w:hanging="360"/>
      </w:pPr>
      <w:rPr>
        <w:rFonts w:ascii="Courier New" w:hAnsi="Courier New" w:hint="default"/>
      </w:rPr>
    </w:lvl>
    <w:lvl w:ilvl="5" w:tplc="04E422D2" w:tentative="1">
      <w:start w:val="1"/>
      <w:numFmt w:val="bullet"/>
      <w:lvlText w:val=""/>
      <w:lvlJc w:val="left"/>
      <w:pPr>
        <w:tabs>
          <w:tab w:val="num" w:pos="4320"/>
        </w:tabs>
        <w:ind w:left="4320" w:hanging="360"/>
      </w:pPr>
      <w:rPr>
        <w:rFonts w:ascii="Wingdings" w:hAnsi="Wingdings" w:hint="default"/>
      </w:rPr>
    </w:lvl>
    <w:lvl w:ilvl="6" w:tplc="1382BA0A" w:tentative="1">
      <w:start w:val="1"/>
      <w:numFmt w:val="bullet"/>
      <w:lvlText w:val=""/>
      <w:lvlJc w:val="left"/>
      <w:pPr>
        <w:tabs>
          <w:tab w:val="num" w:pos="5040"/>
        </w:tabs>
        <w:ind w:left="5040" w:hanging="360"/>
      </w:pPr>
      <w:rPr>
        <w:rFonts w:ascii="Symbol" w:hAnsi="Symbol" w:hint="default"/>
      </w:rPr>
    </w:lvl>
    <w:lvl w:ilvl="7" w:tplc="7F94EB7E" w:tentative="1">
      <w:start w:val="1"/>
      <w:numFmt w:val="bullet"/>
      <w:lvlText w:val="o"/>
      <w:lvlJc w:val="left"/>
      <w:pPr>
        <w:tabs>
          <w:tab w:val="num" w:pos="5760"/>
        </w:tabs>
        <w:ind w:left="5760" w:hanging="360"/>
      </w:pPr>
      <w:rPr>
        <w:rFonts w:ascii="Courier New" w:hAnsi="Courier New" w:hint="default"/>
      </w:rPr>
    </w:lvl>
    <w:lvl w:ilvl="8" w:tplc="F81CE10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DB1EC2"/>
    <w:multiLevelType w:val="hybridMultilevel"/>
    <w:tmpl w:val="5324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471DA"/>
    <w:multiLevelType w:val="hybridMultilevel"/>
    <w:tmpl w:val="9BFEEA30"/>
    <w:lvl w:ilvl="0" w:tplc="C854D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522FBF"/>
    <w:multiLevelType w:val="hybridMultilevel"/>
    <w:tmpl w:val="6B260D1A"/>
    <w:lvl w:ilvl="0" w:tplc="E3F00D10">
      <w:start w:val="2"/>
      <w:numFmt w:val="bullet"/>
      <w:lvlText w:val="-"/>
      <w:lvlJc w:val="left"/>
      <w:pPr>
        <w:ind w:left="720" w:hanging="360"/>
      </w:pPr>
      <w:rPr>
        <w:rFonts w:ascii="Bosch Office Sans" w:eastAsia="Times New Roman" w:hAnsi="Bosch Office San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120E6A"/>
    <w:multiLevelType w:val="hybridMultilevel"/>
    <w:tmpl w:val="4E2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33136"/>
    <w:multiLevelType w:val="hybridMultilevel"/>
    <w:tmpl w:val="97B43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2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4"/>
  </w:num>
  <w:num w:numId="16">
    <w:abstractNumId w:val="20"/>
  </w:num>
  <w:num w:numId="17">
    <w:abstractNumId w:val="14"/>
  </w:num>
  <w:num w:numId="18">
    <w:abstractNumId w:val="14"/>
  </w:num>
  <w:num w:numId="19">
    <w:abstractNumId w:val="14"/>
  </w:num>
  <w:num w:numId="20">
    <w:abstractNumId w:val="21"/>
  </w:num>
  <w:num w:numId="21">
    <w:abstractNumId w:val="24"/>
  </w:num>
  <w:num w:numId="22">
    <w:abstractNumId w:val="15"/>
  </w:num>
  <w:num w:numId="23">
    <w:abstractNumId w:val="17"/>
  </w:num>
  <w:num w:numId="24">
    <w:abstractNumId w:val="18"/>
  </w:num>
  <w:num w:numId="25">
    <w:abstractNumId w:val="23"/>
  </w:num>
  <w:num w:numId="26">
    <w:abstractNumId w:val="19"/>
  </w:num>
  <w:num w:numId="27">
    <w:abstractNumId w:val="22"/>
  </w:num>
  <w:num w:numId="28">
    <w:abstractNumId w:val="25"/>
  </w:num>
  <w:num w:numId="29">
    <w:abstractNumId w:val="16"/>
  </w:num>
  <w:num w:numId="30">
    <w:abstractNumId w:val="11"/>
  </w:num>
  <w:num w:numId="31">
    <w:abstractNumId w:val="10"/>
  </w:num>
  <w:num w:numId="32">
    <w:abstractNumId w:val="12"/>
  </w:num>
  <w:num w:numId="33">
    <w:abstractNumId w:val="12"/>
    <w:lvlOverride w:ilvl="0"/>
    <w:lvlOverride w:ilvl="1"/>
    <w:lvlOverride w:ilvl="2"/>
    <w:lvlOverride w:ilvl="3"/>
    <w:lvlOverride w:ilvl="4"/>
    <w:lvlOverride w:ilvl="5"/>
    <w:lvlOverride w:ilvl="6"/>
    <w:lvlOverride w:ilvl="7"/>
    <w:lvlOverride w:ilvl="8"/>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2"/>
  <w:drawingGridHorizontalSpacing w:val="100"/>
  <w:drawingGridVerticalSpacing w:val="142"/>
  <w:displayHorizontalDrawingGridEvery w:val="2"/>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fg.Checksum" w:val="7895531669"/>
    <w:docVar w:name="cfgDocument.ConfigStructure" w:val="[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2057&lt;CRLF&gt;SystemType=txt,0&lt;CRLF&gt;NodesLevel1=txt,0&lt;CRLF&gt;NodesLevel2=txt,1&lt;CRLF&gt;NodesLevel3=txt,2&lt;CRLF&gt;Nodes=lst,0 ,MainNode1,&lt;CRLF&gt;MdFieldsIDs=lst,0,&lt;CRLF&gt;MdFieldsNames=lst,0,&lt;CRLF&gt;MdFieldsCaptions=lst,0,&lt;CRLF&gt;MdFieldsProperties=lst,0,&lt;CRLF&gt;&lt;CRLF&gt;[System.MainNode1]&lt;CRLF&gt;Name=txt,Section1&lt;CRLF&gt;TemplateFile=txt,H:\\Develop\\bosch\\Vorlagen\\SAP\\RBOSSU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InheritanceBroken=txt,0&lt;CRLF&gt;Nodes=lst,0,&lt;CRLF&gt;SubLayouts=lst,0 ,Layout3,&lt;CRLF&gt;&lt;CRLF&gt;[System.MainNode1.Layout1]&lt;CRLF&gt;Name=txt,DefLayout&lt;CRLF&gt;InheritanceBroken=txt,0&lt;CRLF&gt;Initialized=txt,0&lt;CRLF&gt;DdFieldsIDs=lst,0,&lt;CRLF&gt;DdFieldsNames=lst,0,&lt;CRLF&gt;DdFieldsCaptions=lst,0,&lt;CRLF&gt;DdFieldsProperties=lst,0,&lt;CRLF&gt;&lt;CRLF&gt;[System.MainNode1.Layout3]&lt;CRLF&gt;Name=txt,Layout2&lt;CRLF&gt;InheritanceBroken=txt,0&lt;CRLF&gt;Initialized=txt,0&lt;CRLF&gt;DdFieldsIDs=lst,0,&lt;CRLF&gt;DdFieldsNames=lst,0,&lt;CRLF&gt;DdFieldsCaptions=lst,0,&lt;CRLF&gt;DdFieldsProperties=lst,0,&lt;CRLF&gt;"/>
    <w:docVar w:name="MLCOMPANYNAME" w:val="bosch"/>
    <w:docVar w:name="MLFUNCTIONS" w:val="mlSsuEditData=Edit document data|mlSsuEditCreateBook=Edit/create book|mlSsuFormatGraphic=Format picture|mlSsuMarkTextAsHidden=Hidden text|mlSsuSetNormalStyle=Normal|mlSsuSetHeading1=Heading 1|mlSsuSetHeading2=Heading 2|mlSsuSetHeading3=Heading 3|mlSsuSetIndentStyle=Indent|mlSsuSetAsListStyle=List|btnSpaceWithoutFct=|mlSsuInsertArrow=Arrow|mlSsuInsertKeyboard=Keyboard|mlSsuInsertEnter1=Enter1|mlSsuInsertEnter2=Enter2|mlSsuInsertSave=Save|mlSsuInsertExecute=Execute|mlSsuInsertMatch=Match|mlSsuHinzufuegen=Add|mlSsuEntfernen=Remove|mlSsuExcel=Excel|mlSsuFilter1=Filter 1|mlSsuFilter2=Filter 2|mlSsuSetHintStyle=Advice|mlSsuSetPathStyle=Path|mlSsuSetAsSzenario=Szenario|mlSsuInsertBlankLine=blank line|mlSsuInsertNewSection=New section|mlSsuDeleteBreak=Delete section|mlSsuSaxPastePicture=Paste picture|mlSsuInsert2Colums=2-colums|mlSsuInsert5Colums=5-colums|mlSsuRefreshFields=Update fields"/>
    <w:docVar w:name="MLLANGUAGE" w:val="eng"/>
    <w:docVar w:name="MLLOADMACRO" w:val="RibbonControl.dotm|MLCustom.dotm|MLCustomSSU.dotm"/>
    <w:docVar w:name="MLTEMPLATEVERSION" w:val="1.0"/>
    <w:docVar w:name="saxCmb.Ctrl.modPDF.ExecutePluginCode.Visible" w:val="0"/>
    <w:docVar w:name="saxCoverDeleted" w:val="True"/>
    <w:docVar w:name="saxDokSchutz" w:val="NO"/>
    <w:docVar w:name="saxEBPToolsVersion" w:val="1.0.0"/>
    <w:docVar w:name="saxEBPVersion" w:val="RBO/7.6.6.4/3.4/1105"/>
    <w:docVar w:name="saxMBName" w:val="MasterLayout"/>
    <w:docVar w:name="SAXMLTEMPLATE" w:val="RBOSSUV2"/>
    <w:docVar w:name="saxProtectionMode" w:val="1"/>
    <w:docVar w:name="saxRibbon.Ctrl.modPDF.ExecutePluginCode.Visible" w:val="0"/>
    <w:docVar w:name="saxSection" w:val="English"/>
    <w:docVar w:name="saxTemplateVersion" w:val="16"/>
    <w:docVar w:name="saxTvNo" w:val="0"/>
    <w:docVar w:name="SaxVersion" w:val="RBO/7.6.6.4/3.4/1105"/>
    <w:docVar w:name="saxWordResource" w:val="WDRES.MLR"/>
  </w:docVars>
  <w:rsids>
    <w:rsidRoot w:val="003E3018"/>
    <w:rsid w:val="000003CE"/>
    <w:rsid w:val="00015624"/>
    <w:rsid w:val="0003522D"/>
    <w:rsid w:val="0004265F"/>
    <w:rsid w:val="0005009C"/>
    <w:rsid w:val="000571DE"/>
    <w:rsid w:val="00073188"/>
    <w:rsid w:val="00095769"/>
    <w:rsid w:val="000A2930"/>
    <w:rsid w:val="000A49FB"/>
    <w:rsid w:val="000A6777"/>
    <w:rsid w:val="00150452"/>
    <w:rsid w:val="00151C13"/>
    <w:rsid w:val="00180076"/>
    <w:rsid w:val="0018545B"/>
    <w:rsid w:val="001970BB"/>
    <w:rsid w:val="001A0CB7"/>
    <w:rsid w:val="001B43D0"/>
    <w:rsid w:val="001E1208"/>
    <w:rsid w:val="00201E49"/>
    <w:rsid w:val="00211BBB"/>
    <w:rsid w:val="00236AA7"/>
    <w:rsid w:val="0024279C"/>
    <w:rsid w:val="002546F7"/>
    <w:rsid w:val="0026265D"/>
    <w:rsid w:val="002638EB"/>
    <w:rsid w:val="00292B4E"/>
    <w:rsid w:val="002B1BED"/>
    <w:rsid w:val="003019F4"/>
    <w:rsid w:val="0030742A"/>
    <w:rsid w:val="0031680B"/>
    <w:rsid w:val="00323A15"/>
    <w:rsid w:val="00341393"/>
    <w:rsid w:val="00342333"/>
    <w:rsid w:val="00375AC4"/>
    <w:rsid w:val="003760B7"/>
    <w:rsid w:val="00385AC2"/>
    <w:rsid w:val="003B390F"/>
    <w:rsid w:val="003C3048"/>
    <w:rsid w:val="003C3A75"/>
    <w:rsid w:val="003E3018"/>
    <w:rsid w:val="003E448A"/>
    <w:rsid w:val="003F2240"/>
    <w:rsid w:val="00400514"/>
    <w:rsid w:val="00402D43"/>
    <w:rsid w:val="00406801"/>
    <w:rsid w:val="00451ACC"/>
    <w:rsid w:val="00461625"/>
    <w:rsid w:val="00470991"/>
    <w:rsid w:val="0047672B"/>
    <w:rsid w:val="00490CDF"/>
    <w:rsid w:val="00493451"/>
    <w:rsid w:val="00505C22"/>
    <w:rsid w:val="00584B4B"/>
    <w:rsid w:val="005B4C6F"/>
    <w:rsid w:val="005C0E68"/>
    <w:rsid w:val="005D5133"/>
    <w:rsid w:val="005D51E0"/>
    <w:rsid w:val="005D596B"/>
    <w:rsid w:val="005E13F8"/>
    <w:rsid w:val="005F0A40"/>
    <w:rsid w:val="00605ECB"/>
    <w:rsid w:val="00611D77"/>
    <w:rsid w:val="00613448"/>
    <w:rsid w:val="00614E24"/>
    <w:rsid w:val="00635889"/>
    <w:rsid w:val="0064257A"/>
    <w:rsid w:val="006562FB"/>
    <w:rsid w:val="00660BF5"/>
    <w:rsid w:val="00662E63"/>
    <w:rsid w:val="00672D43"/>
    <w:rsid w:val="006A2DE9"/>
    <w:rsid w:val="006A34D5"/>
    <w:rsid w:val="006F78CB"/>
    <w:rsid w:val="00705BFE"/>
    <w:rsid w:val="00707F20"/>
    <w:rsid w:val="0071028B"/>
    <w:rsid w:val="007124CB"/>
    <w:rsid w:val="007239F7"/>
    <w:rsid w:val="00736571"/>
    <w:rsid w:val="007703D3"/>
    <w:rsid w:val="007C4254"/>
    <w:rsid w:val="007E3CE5"/>
    <w:rsid w:val="007F7CBA"/>
    <w:rsid w:val="008025F6"/>
    <w:rsid w:val="00821508"/>
    <w:rsid w:val="00845794"/>
    <w:rsid w:val="00850445"/>
    <w:rsid w:val="0087290C"/>
    <w:rsid w:val="008C32D4"/>
    <w:rsid w:val="008D774F"/>
    <w:rsid w:val="008E0727"/>
    <w:rsid w:val="008E5B41"/>
    <w:rsid w:val="008F7478"/>
    <w:rsid w:val="0095432C"/>
    <w:rsid w:val="00955357"/>
    <w:rsid w:val="009764A1"/>
    <w:rsid w:val="00994A82"/>
    <w:rsid w:val="009A5B3C"/>
    <w:rsid w:val="009C730A"/>
    <w:rsid w:val="009C78FC"/>
    <w:rsid w:val="009D743E"/>
    <w:rsid w:val="009E21D3"/>
    <w:rsid w:val="00A06143"/>
    <w:rsid w:val="00A11BBF"/>
    <w:rsid w:val="00A34D22"/>
    <w:rsid w:val="00A3506E"/>
    <w:rsid w:val="00A36086"/>
    <w:rsid w:val="00A4325D"/>
    <w:rsid w:val="00A77C6D"/>
    <w:rsid w:val="00AA3772"/>
    <w:rsid w:val="00AB33C0"/>
    <w:rsid w:val="00AC66E9"/>
    <w:rsid w:val="00B1046B"/>
    <w:rsid w:val="00B23A4D"/>
    <w:rsid w:val="00B317E6"/>
    <w:rsid w:val="00B3711E"/>
    <w:rsid w:val="00B46F68"/>
    <w:rsid w:val="00B52F7E"/>
    <w:rsid w:val="00B5384A"/>
    <w:rsid w:val="00B6414A"/>
    <w:rsid w:val="00B714CA"/>
    <w:rsid w:val="00B733AA"/>
    <w:rsid w:val="00B74DBC"/>
    <w:rsid w:val="00B84576"/>
    <w:rsid w:val="00B9150F"/>
    <w:rsid w:val="00BA373F"/>
    <w:rsid w:val="00BA6258"/>
    <w:rsid w:val="00BA6CF1"/>
    <w:rsid w:val="00BD0F2B"/>
    <w:rsid w:val="00BE6B43"/>
    <w:rsid w:val="00C25033"/>
    <w:rsid w:val="00C4193C"/>
    <w:rsid w:val="00C42771"/>
    <w:rsid w:val="00C42BD2"/>
    <w:rsid w:val="00C45663"/>
    <w:rsid w:val="00C52E07"/>
    <w:rsid w:val="00CB6767"/>
    <w:rsid w:val="00CC392B"/>
    <w:rsid w:val="00CD2CA6"/>
    <w:rsid w:val="00CE4102"/>
    <w:rsid w:val="00D31D92"/>
    <w:rsid w:val="00D32120"/>
    <w:rsid w:val="00D34CE5"/>
    <w:rsid w:val="00D756C1"/>
    <w:rsid w:val="00DA1995"/>
    <w:rsid w:val="00DC1FCF"/>
    <w:rsid w:val="00DD0690"/>
    <w:rsid w:val="00E115B8"/>
    <w:rsid w:val="00E1379B"/>
    <w:rsid w:val="00E234D3"/>
    <w:rsid w:val="00E27547"/>
    <w:rsid w:val="00E34159"/>
    <w:rsid w:val="00E71B4D"/>
    <w:rsid w:val="00E76B0F"/>
    <w:rsid w:val="00E87317"/>
    <w:rsid w:val="00E978A6"/>
    <w:rsid w:val="00ED6F8F"/>
    <w:rsid w:val="00EF2D2A"/>
    <w:rsid w:val="00F20742"/>
    <w:rsid w:val="00F24AC0"/>
    <w:rsid w:val="00F259FE"/>
    <w:rsid w:val="00F3111F"/>
    <w:rsid w:val="00F67E6A"/>
    <w:rsid w:val="00F9172A"/>
    <w:rsid w:val="00FD333B"/>
    <w:rsid w:val="00FF4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5B6CC9A8"/>
  <w15:chartTrackingRefBased/>
  <w15:docId w15:val="{15117AF7-AA6D-4C03-9827-824BB02E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2" w:lineRule="atLeast"/>
    </w:pPr>
    <w:rPr>
      <w:rFonts w:ascii="Bosch Office Sans" w:hAnsi="Bosch Office Sans"/>
    </w:rPr>
  </w:style>
  <w:style w:type="paragraph" w:styleId="Heading1">
    <w:name w:val="heading 1"/>
    <w:basedOn w:val="Normal"/>
    <w:next w:val="Normal"/>
    <w:qFormat/>
    <w:pPr>
      <w:keepNext/>
      <w:numPr>
        <w:numId w:val="1"/>
      </w:numPr>
      <w:tabs>
        <w:tab w:val="left" w:pos="794"/>
      </w:tabs>
      <w:spacing w:line="295" w:lineRule="atLeast"/>
      <w:outlineLvl w:val="0"/>
    </w:pPr>
    <w:rPr>
      <w:kern w:val="32"/>
      <w:sz w:val="32"/>
      <w:szCs w:val="24"/>
    </w:rPr>
  </w:style>
  <w:style w:type="paragraph" w:styleId="Heading2">
    <w:name w:val="heading 2"/>
    <w:basedOn w:val="Normal"/>
    <w:next w:val="Normal"/>
    <w:qFormat/>
    <w:pPr>
      <w:keepNext/>
      <w:numPr>
        <w:ilvl w:val="1"/>
        <w:numId w:val="1"/>
      </w:numPr>
      <w:spacing w:before="360" w:after="60" w:line="240" w:lineRule="auto"/>
      <w:contextualSpacing/>
      <w:outlineLvl w:val="1"/>
    </w:pPr>
    <w:rPr>
      <w:rFonts w:cs="Arial"/>
      <w:b/>
      <w:bCs/>
      <w:iCs/>
      <w:sz w:val="19"/>
      <w:szCs w:val="28"/>
    </w:rPr>
  </w:style>
  <w:style w:type="paragraph" w:styleId="Heading3">
    <w:name w:val="heading 3"/>
    <w:basedOn w:val="Normal"/>
    <w:next w:val="Normal"/>
    <w:qFormat/>
    <w:pPr>
      <w:keepNext/>
      <w:keepLines/>
      <w:numPr>
        <w:ilvl w:val="2"/>
        <w:numId w:val="1"/>
      </w:numPr>
      <w:tabs>
        <w:tab w:val="left" w:pos="816"/>
      </w:tabs>
      <w:spacing w:before="360" w:after="60" w:line="240" w:lineRule="auto"/>
      <w:contextualSpacing/>
      <w:outlineLvl w:val="2"/>
    </w:pPr>
    <w:rPr>
      <w:rFonts w:cs="Arial"/>
      <w:b/>
      <w:bCs/>
      <w:sz w:val="19"/>
      <w:szCs w:val="26"/>
    </w:rPr>
  </w:style>
  <w:style w:type="paragraph" w:styleId="Heading4">
    <w:name w:val="heading 4"/>
    <w:basedOn w:val="Normal"/>
    <w:next w:val="Normal"/>
    <w:qFormat/>
    <w:pPr>
      <w:keepNext/>
      <w:numPr>
        <w:ilvl w:val="3"/>
        <w:numId w:val="1"/>
      </w:numPr>
      <w:tabs>
        <w:tab w:val="clear" w:pos="1373"/>
        <w:tab w:val="left" w:pos="1089"/>
      </w:tabs>
      <w:spacing w:before="240" w:after="60" w:line="240" w:lineRule="auto"/>
      <w:ind w:left="1089"/>
      <w:outlineLvl w:val="3"/>
    </w:pPr>
    <w:rPr>
      <w:b/>
      <w:bCs/>
      <w:sz w:val="19"/>
      <w:szCs w:val="28"/>
    </w:rPr>
  </w:style>
  <w:style w:type="paragraph" w:styleId="Heading5">
    <w:name w:val="heading 5"/>
    <w:basedOn w:val="Normal"/>
    <w:next w:val="Normal"/>
    <w:qFormat/>
    <w:pPr>
      <w:spacing w:before="240" w:after="60" w:line="240" w:lineRule="auto"/>
      <w:outlineLvl w:val="4"/>
    </w:pPr>
    <w:rPr>
      <w:b/>
      <w:bCs/>
      <w:iCs/>
      <w:sz w:val="19"/>
      <w:szCs w:val="26"/>
    </w:rPr>
  </w:style>
  <w:style w:type="paragraph" w:styleId="Heading6">
    <w:name w:val="heading 6"/>
    <w:basedOn w:val="Normal"/>
    <w:next w:val="Normal"/>
    <w:qFormat/>
    <w:pPr>
      <w:spacing w:before="240" w:after="60" w:line="240" w:lineRule="auto"/>
      <w:outlineLvl w:val="5"/>
    </w:pPr>
    <w:rPr>
      <w:b/>
      <w:bCs/>
      <w:sz w:val="19"/>
      <w:szCs w:val="22"/>
    </w:rPr>
  </w:style>
  <w:style w:type="paragraph" w:styleId="Heading7">
    <w:name w:val="heading 7"/>
    <w:basedOn w:val="Normal"/>
    <w:next w:val="Normal"/>
    <w:qFormat/>
    <w:pPr>
      <w:spacing w:before="240" w:after="60" w:line="240" w:lineRule="auto"/>
      <w:outlineLvl w:val="6"/>
    </w:pPr>
    <w:rPr>
      <w:b/>
      <w:sz w:val="19"/>
      <w:szCs w:val="24"/>
    </w:rPr>
  </w:style>
  <w:style w:type="paragraph" w:styleId="Heading8">
    <w:name w:val="heading 8"/>
    <w:basedOn w:val="Normal"/>
    <w:next w:val="Normal"/>
    <w:qFormat/>
    <w:pPr>
      <w:spacing w:before="240" w:after="60" w:line="240" w:lineRule="auto"/>
      <w:outlineLvl w:val="7"/>
    </w:pPr>
    <w:rPr>
      <w:b/>
      <w:iCs/>
      <w:sz w:val="19"/>
      <w:szCs w:val="24"/>
    </w:rPr>
  </w:style>
  <w:style w:type="paragraph" w:styleId="Heading9">
    <w:name w:val="heading 9"/>
    <w:basedOn w:val="Normal"/>
    <w:next w:val="Normal"/>
    <w:qFormat/>
    <w:pPr>
      <w:spacing w:before="240" w:after="60" w:line="240" w:lineRule="auto"/>
      <w:outlineLvl w:val="8"/>
    </w:pPr>
    <w:rPr>
      <w:rFonts w:cs="Arial"/>
      <w:b/>
      <w:sz w:val="19"/>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Stat">
    <w:name w:val="MLStat"/>
    <w:pPr>
      <w:spacing w:before="2" w:after="2" w:line="20" w:lineRule="exact"/>
      <w:ind w:left="2000" w:right="2000" w:firstLine="2000"/>
    </w:pPr>
    <w:rPr>
      <w:rFonts w:ascii="MLStat" w:hAnsi="MLStat"/>
      <w:sz w:val="2"/>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Bildformatierung">
    <w:name w:val="Bildformatierung"/>
    <w:basedOn w:val="Normal"/>
    <w:next w:val="Normal"/>
  </w:style>
  <w:style w:type="character" w:styleId="Hyperlink">
    <w:name w:val="Hyperlink"/>
    <w:basedOn w:val="DefaultParagraphFont"/>
    <w:rPr>
      <w:color w:val="0000FF"/>
      <w:u w:val="single"/>
    </w:rPr>
  </w:style>
  <w:style w:type="paragraph" w:styleId="TOC1">
    <w:name w:val="toc 1"/>
    <w:basedOn w:val="Normal"/>
    <w:next w:val="Normal"/>
    <w:semiHidden/>
    <w:pPr>
      <w:keepNext/>
      <w:keepLines/>
      <w:tabs>
        <w:tab w:val="right" w:leader="dot" w:pos="5954"/>
      </w:tabs>
      <w:spacing w:before="240"/>
      <w:ind w:left="454" w:right="851" w:hanging="454"/>
    </w:pPr>
    <w:rPr>
      <w:rFonts w:ascii="Arial" w:hAnsi="Arial"/>
      <w:b/>
      <w:sz w:val="19"/>
      <w:szCs w:val="24"/>
    </w:rPr>
  </w:style>
  <w:style w:type="paragraph" w:styleId="TOC2">
    <w:name w:val="toc 2"/>
    <w:basedOn w:val="Normal"/>
    <w:next w:val="Normal"/>
    <w:autoRedefine/>
    <w:semiHidden/>
    <w:pPr>
      <w:tabs>
        <w:tab w:val="right" w:leader="dot" w:pos="5954"/>
      </w:tabs>
      <w:spacing w:before="120"/>
      <w:ind w:left="851" w:right="851" w:hanging="567"/>
    </w:pPr>
    <w:rPr>
      <w:noProof/>
      <w:sz w:val="21"/>
      <w:szCs w:val="19"/>
    </w:rPr>
  </w:style>
  <w:style w:type="paragraph" w:styleId="TOC3">
    <w:name w:val="toc 3"/>
    <w:basedOn w:val="Normal"/>
    <w:next w:val="Normal"/>
    <w:semiHidden/>
    <w:pPr>
      <w:tabs>
        <w:tab w:val="right" w:leader="dot" w:pos="5954"/>
      </w:tabs>
      <w:ind w:left="1276" w:right="851" w:hanging="709"/>
    </w:pPr>
    <w:rPr>
      <w:noProof/>
      <w:snapToGrid w:val="0"/>
      <w:sz w:val="21"/>
      <w:szCs w:val="24"/>
    </w:rPr>
  </w:style>
  <w:style w:type="paragraph" w:customStyle="1" w:styleId="Weitereberschriftsebenen">
    <w:name w:val="Weitere Überschriftsebenen"/>
    <w:basedOn w:val="Normal"/>
    <w:next w:val="Normal"/>
    <w:pPr>
      <w:keepNext/>
      <w:keepLines/>
      <w:spacing w:before="240" w:after="60"/>
    </w:pPr>
    <w:rPr>
      <w:b/>
      <w:i/>
      <w:sz w:val="19"/>
    </w:rPr>
  </w:style>
  <w:style w:type="paragraph" w:customStyle="1" w:styleId="Aufzhlung">
    <w:name w:val="Aufzählung"/>
    <w:basedOn w:val="Normal"/>
    <w:pPr>
      <w:numPr>
        <w:numId w:val="2"/>
      </w:numPr>
    </w:pPr>
  </w:style>
  <w:style w:type="character" w:styleId="PageNumber">
    <w:name w:val="page number"/>
    <w:basedOn w:val="DefaultParagraphFont"/>
  </w:style>
  <w:style w:type="paragraph" w:customStyle="1" w:styleId="Eingabe">
    <w:name w:val="Eingabe"/>
    <w:basedOn w:val="Normal"/>
    <w:next w:val="Normal"/>
    <w:pPr>
      <w:numPr>
        <w:numId w:val="19"/>
      </w:numPr>
      <w:spacing w:before="120" w:after="240"/>
      <w:ind w:hanging="709"/>
    </w:pPr>
    <w:rPr>
      <w:snapToGrid w:val="0"/>
      <w:sz w:val="21"/>
    </w:rPr>
  </w:style>
  <w:style w:type="paragraph" w:customStyle="1" w:styleId="Hinweis">
    <w:name w:val="Hinweis"/>
    <w:basedOn w:val="Normal"/>
    <w:next w:val="Normal"/>
    <w:pPr>
      <w:numPr>
        <w:numId w:val="16"/>
      </w:numPr>
      <w:spacing w:before="120" w:after="240"/>
      <w:ind w:hanging="709"/>
    </w:pPr>
    <w:rPr>
      <w:sz w:val="21"/>
      <w:szCs w:val="24"/>
    </w:rPr>
  </w:style>
  <w:style w:type="paragraph" w:customStyle="1" w:styleId="Einzug">
    <w:name w:val="Einzug"/>
    <w:basedOn w:val="Normal"/>
    <w:pPr>
      <w:spacing w:after="60"/>
      <w:ind w:left="284"/>
    </w:pPr>
    <w:rPr>
      <w:sz w:val="21"/>
      <w:szCs w:val="24"/>
    </w:rPr>
  </w:style>
  <w:style w:type="paragraph" w:customStyle="1" w:styleId="Szenario">
    <w:name w:val="Szenario"/>
    <w:basedOn w:val="Normal"/>
    <w:next w:val="Normal"/>
    <w:pPr>
      <w:spacing w:before="120" w:after="120"/>
      <w:ind w:hanging="709"/>
    </w:pPr>
    <w:rPr>
      <w:i/>
      <w:sz w:val="21"/>
    </w:rPr>
  </w:style>
  <w:style w:type="character" w:customStyle="1" w:styleId="HeaderChar">
    <w:name w:val="Header Char"/>
    <w:basedOn w:val="DefaultParagraphFont"/>
    <w:link w:val="Header"/>
    <w:rPr>
      <w:rFonts w:ascii="Bosch Office Sans" w:hAnsi="Bosch Office Sans"/>
      <w:lang w:val="en-GB" w:eastAsia="en-GB" w:bidi="ar-SA"/>
    </w:rPr>
  </w:style>
  <w:style w:type="table" w:styleId="TableGrid">
    <w:name w:val="Table Grid"/>
    <w:basedOn w:val="TableNormal"/>
    <w:uiPriority w:val="59"/>
    <w:rsid w:val="00705BF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2F7E"/>
    <w:pPr>
      <w:ind w:left="720"/>
      <w:contextualSpacing/>
    </w:pPr>
  </w:style>
  <w:style w:type="paragraph" w:styleId="Caption">
    <w:name w:val="caption"/>
    <w:basedOn w:val="Normal"/>
    <w:next w:val="Normal"/>
    <w:unhideWhenUsed/>
    <w:qFormat/>
    <w:rsid w:val="006A2DE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41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50.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g2bp\AppData\Local\s.a.x.%20Software%20GmbH\MasterLayout\cache\template\RBOSSUV2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7961C-2384-4E6A-8689-8666F095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RBOSSUV2_1.dotx</Template>
  <TotalTime>0</TotalTime>
  <Pages>9</Pages>
  <Words>1772</Words>
  <Characters>10103</Characters>
  <Application>Microsoft Office Word</Application>
  <DocSecurity>0</DocSecurity>
  <PresentationFormat/>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Anwenderdokumentation</vt:lpstr>
      <vt:lpstr>Anwenderdokumentation</vt:lpstr>
    </vt:vector>
  </TitlesOfParts>
  <Company/>
  <LinksUpToDate>false</LinksUpToDate>
  <CharactersWithSpaces>11852</CharactersWithSpaces>
  <SharedDoc>false</SharedDoc>
  <HyperlinkBase/>
  <HLinks>
    <vt:vector size="6" baseType="variant">
      <vt:variant>
        <vt:i4>1703993</vt:i4>
      </vt:variant>
      <vt:variant>
        <vt:i4>2</vt:i4>
      </vt:variant>
      <vt:variant>
        <vt:i4>0</vt:i4>
      </vt:variant>
      <vt:variant>
        <vt:i4>5</vt:i4>
      </vt:variant>
      <vt:variant>
        <vt:lpwstr/>
      </vt:variant>
      <vt:variant>
        <vt:lpwstr>_Toc170609851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
  <dc:creator>Igneczi Gergo Ferenc (CC/ENG1-Bp)</dc:creator>
  <cp:keywords/>
  <cp:lastModifiedBy>Igneczi Gergo Ferenc (XC-DX/ESM5-Bp)</cp:lastModifiedBy>
  <cp:revision>64</cp:revision>
  <cp:lastPrinted>2006-09-22T17:52:00Z</cp:lastPrinted>
  <dcterms:created xsi:type="dcterms:W3CDTF">2022-10-21T05:36:00Z</dcterms:created>
  <dcterms:modified xsi:type="dcterms:W3CDTF">2022-11-17T06:53:00Z</dcterms:modified>
</cp:coreProperties>
</file>