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17F20" w14:textId="03EBBF4D" w:rsidR="0087290C" w:rsidRDefault="00B52F7E" w:rsidP="00B52F7E">
      <w:pPr>
        <w:pStyle w:val="Heading1"/>
      </w:pPr>
      <w:r>
        <w:t>Generic architecture of the framework</w:t>
      </w:r>
    </w:p>
    <w:p w14:paraId="0616A998" w14:textId="2E74DDAC" w:rsidR="00B52F7E" w:rsidRDefault="00B52F7E" w:rsidP="00B52F7E"/>
    <w:p w14:paraId="5468E4D4" w14:textId="3F63EAA9" w:rsidR="00B52F7E" w:rsidRDefault="00B52F7E" w:rsidP="00B52F7E">
      <w:r>
        <w:t>Concepts:</w:t>
      </w:r>
    </w:p>
    <w:p w14:paraId="772E360D" w14:textId="730C2050" w:rsidR="00B52F7E" w:rsidRDefault="00B52F7E" w:rsidP="00B52F7E">
      <w:pPr>
        <w:pStyle w:val="ListParagraph"/>
        <w:numPr>
          <w:ilvl w:val="0"/>
          <w:numId w:val="20"/>
        </w:numPr>
      </w:pPr>
      <w:r>
        <w:t>The framework shall be flexible for different evaluation and calculation tasks, therefore the language must be selected accordingly.</w:t>
      </w:r>
    </w:p>
    <w:p w14:paraId="33408A62" w14:textId="008E43D8" w:rsidR="00B52F7E" w:rsidRDefault="00B52F7E" w:rsidP="00B52F7E">
      <w:pPr>
        <w:pStyle w:val="ListParagraph"/>
        <w:numPr>
          <w:ilvl w:val="0"/>
          <w:numId w:val="20"/>
        </w:numPr>
      </w:pPr>
      <w:r>
        <w:t>There must be an option to generate a full chain of tasks and as such ‘to freeze’ a given status of the developed scripts and functions. This ensures reproducibility.</w:t>
      </w:r>
    </w:p>
    <w:p w14:paraId="6CCD5B28" w14:textId="36BA095E" w:rsidR="00B52F7E" w:rsidRDefault="00B52F7E" w:rsidP="00B52F7E">
      <w:pPr>
        <w:pStyle w:val="ListParagraph"/>
        <w:numPr>
          <w:ilvl w:val="0"/>
          <w:numId w:val="20"/>
        </w:numPr>
      </w:pPr>
      <w:r>
        <w:t>There must be options to reuse generic functions.</w:t>
      </w:r>
    </w:p>
    <w:p w14:paraId="1A061B71" w14:textId="587304FB" w:rsidR="00B52F7E" w:rsidRDefault="00B52F7E" w:rsidP="00B52F7E">
      <w:pPr>
        <w:pStyle w:val="ListParagraph"/>
        <w:numPr>
          <w:ilvl w:val="0"/>
          <w:numId w:val="20"/>
        </w:numPr>
      </w:pPr>
      <w:r>
        <w:t>A common architecture must be funded and followed by all later developers.</w:t>
      </w:r>
    </w:p>
    <w:p w14:paraId="4F92E5B4" w14:textId="3DBE23F4" w:rsidR="00DF024A" w:rsidRDefault="00DF024A" w:rsidP="00B52F7E">
      <w:pPr>
        <w:pStyle w:val="ListParagraph"/>
        <w:numPr>
          <w:ilvl w:val="0"/>
          <w:numId w:val="20"/>
        </w:numPr>
      </w:pPr>
      <w:r>
        <w:t xml:space="preserve">A flexible framework shall be created which supports converting multiple files, multiple data formats, evaluation of the converted files with different evaluation profiles, and to do the two previous step at the same time. </w:t>
      </w:r>
    </w:p>
    <w:p w14:paraId="0D0EE8C6" w14:textId="6B54535D" w:rsidR="00B52F7E" w:rsidRDefault="00B52F7E" w:rsidP="00B52F7E"/>
    <w:p w14:paraId="1D0F175D" w14:textId="6B718B36" w:rsidR="00B52F7E" w:rsidRDefault="00B52F7E" w:rsidP="00B52F7E">
      <w:r>
        <w:t>Design decisions:</w:t>
      </w:r>
    </w:p>
    <w:p w14:paraId="7DF6832F" w14:textId="51B5C0C7" w:rsidR="00B52F7E" w:rsidRDefault="00B52F7E" w:rsidP="00B52F7E">
      <w:pPr>
        <w:pStyle w:val="ListParagraph"/>
        <w:numPr>
          <w:ilvl w:val="0"/>
          <w:numId w:val="21"/>
        </w:numPr>
      </w:pPr>
      <w:r>
        <w:t>The framework is python based. This means there is a possibility to solve all challenges in python. The framework cover layer is written also in python.</w:t>
      </w:r>
    </w:p>
    <w:p w14:paraId="44B17845" w14:textId="0A44A61F" w:rsidR="00B52F7E" w:rsidRDefault="00B52F7E" w:rsidP="00B52F7E">
      <w:pPr>
        <w:pStyle w:val="ListParagraph"/>
        <w:numPr>
          <w:ilvl w:val="0"/>
          <w:numId w:val="21"/>
        </w:numPr>
      </w:pPr>
      <w:r>
        <w:t>There is an option to add MATLAB scripts and functions and integrate it to the python cover.</w:t>
      </w:r>
    </w:p>
    <w:p w14:paraId="06A5A4CB" w14:textId="54C7F79D" w:rsidR="006A2DE9" w:rsidRDefault="006A2DE9" w:rsidP="00B52F7E">
      <w:pPr>
        <w:pStyle w:val="ListParagraph"/>
        <w:numPr>
          <w:ilvl w:val="0"/>
          <w:numId w:val="21"/>
        </w:numPr>
      </w:pPr>
      <w:r>
        <w:t>The data will be handled as mat files within the process flow. For this a temporary folder is used within the framework.</w:t>
      </w:r>
    </w:p>
    <w:p w14:paraId="205691D5" w14:textId="22916260" w:rsidR="006A2DE9" w:rsidRDefault="006A2DE9" w:rsidP="006A2DE9"/>
    <w:p w14:paraId="311249CF" w14:textId="77777777" w:rsidR="006A2DE9" w:rsidRDefault="006A2DE9" w:rsidP="006A2DE9">
      <w:pPr>
        <w:keepNext/>
        <w:jc w:val="center"/>
      </w:pPr>
      <w:r>
        <w:rPr>
          <w:noProof/>
        </w:rPr>
        <w:drawing>
          <wp:inline distT="0" distB="0" distL="0" distR="0" wp14:anchorId="39722E2A" wp14:editId="1D05EEBE">
            <wp:extent cx="4818825" cy="1629545"/>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40409" cy="1636844"/>
                    </a:xfrm>
                    <a:prstGeom prst="rect">
                      <a:avLst/>
                    </a:prstGeom>
                    <a:noFill/>
                  </pic:spPr>
                </pic:pic>
              </a:graphicData>
            </a:graphic>
          </wp:inline>
        </w:drawing>
      </w:r>
    </w:p>
    <w:p w14:paraId="3E77B6B8" w14:textId="421D7DE0" w:rsidR="006A2DE9" w:rsidRPr="00B52F7E" w:rsidRDefault="006A2DE9" w:rsidP="006A2DE9">
      <w:pPr>
        <w:pStyle w:val="Caption"/>
        <w:jc w:val="center"/>
      </w:pPr>
      <w:bookmarkStart w:id="0" w:name="_Ref115173769"/>
      <w:r>
        <w:t xml:space="preserve">Figure </w:t>
      </w:r>
      <w:fldSimple w:instr=" SEQ Figure \* ARABIC ">
        <w:r w:rsidR="007239F7">
          <w:rPr>
            <w:noProof/>
          </w:rPr>
          <w:t>1</w:t>
        </w:r>
      </w:fldSimple>
      <w:bookmarkEnd w:id="0"/>
      <w:r>
        <w:t>: evaluation framework architecture</w:t>
      </w:r>
    </w:p>
    <w:p w14:paraId="2306E670" w14:textId="0C21F4FF" w:rsidR="0087290C" w:rsidRDefault="00850445">
      <w:r>
        <w:t xml:space="preserve">The interface files (config.json and measuremend mat files) are stored in the temp folder (within the repository). The outcome of the evaluation is stored in the temp folder as well, in forms of reports, figures, data files…etc. The architecture can be seen in </w:t>
      </w:r>
      <w:r>
        <w:fldChar w:fldCharType="begin"/>
      </w:r>
      <w:r>
        <w:instrText xml:space="preserve"> REF _Ref115173769 \h </w:instrText>
      </w:r>
      <w:r>
        <w:fldChar w:fldCharType="separate"/>
      </w:r>
      <w:r>
        <w:t xml:space="preserve">Figure </w:t>
      </w:r>
      <w:r>
        <w:rPr>
          <w:noProof/>
        </w:rPr>
        <w:t>1</w:t>
      </w:r>
      <w:r>
        <w:fldChar w:fldCharType="end"/>
      </w:r>
      <w:r>
        <w:t>.</w:t>
      </w:r>
    </w:p>
    <w:p w14:paraId="612F3226" w14:textId="66BBB2EB" w:rsidR="009E21D3" w:rsidRDefault="009E21D3">
      <w:r>
        <w:t>In the followings, the basic usage of the framework is introduced.</w:t>
      </w:r>
    </w:p>
    <w:p w14:paraId="49CBE060" w14:textId="2D6B9825" w:rsidR="009E21D3" w:rsidRDefault="009E21D3"/>
    <w:p w14:paraId="13B8920B" w14:textId="7C5D04BC" w:rsidR="009E21D3" w:rsidRDefault="009E21D3" w:rsidP="009E21D3">
      <w:pPr>
        <w:pStyle w:val="Heading2"/>
      </w:pPr>
      <w:r>
        <w:t>Development usage</w:t>
      </w:r>
    </w:p>
    <w:p w14:paraId="178B8933" w14:textId="02A65567" w:rsidR="009E21D3" w:rsidRDefault="009E21D3" w:rsidP="009E21D3">
      <w:r>
        <w:t>If you have tasks with intensively changing evaluation scripts, it is advised to use only part of the chain.</w:t>
      </w:r>
      <w:r w:rsidR="00CD2CA6">
        <w:t xml:space="preserve"> For example, only MATLAB scripts are used with direct running, or python scripts running from command line. </w:t>
      </w:r>
      <w:r w:rsidR="00845794">
        <w:t>Even in this case, the internal evaluation architecture should be respected.</w:t>
      </w:r>
      <w:r w:rsidR="007124CB">
        <w:t xml:space="preserve"> The internal architecture can be seen in </w:t>
      </w:r>
      <w:r w:rsidR="007124CB">
        <w:fldChar w:fldCharType="begin"/>
      </w:r>
      <w:r w:rsidR="007124CB">
        <w:instrText xml:space="preserve"> REF _Ref115174555 \h </w:instrText>
      </w:r>
      <w:r w:rsidR="007124CB">
        <w:fldChar w:fldCharType="separate"/>
      </w:r>
      <w:r w:rsidR="007124CB">
        <w:t xml:space="preserve">Figure </w:t>
      </w:r>
      <w:r w:rsidR="007124CB">
        <w:rPr>
          <w:noProof/>
        </w:rPr>
        <w:t>2</w:t>
      </w:r>
      <w:r w:rsidR="007124CB">
        <w:fldChar w:fldCharType="end"/>
      </w:r>
      <w:r w:rsidR="007124CB">
        <w:t>.</w:t>
      </w:r>
    </w:p>
    <w:p w14:paraId="422706E4" w14:textId="6235326E" w:rsidR="00821508" w:rsidRDefault="00821508" w:rsidP="009E21D3">
      <w:r>
        <w:t>For all configuration, 1 segmentation profile and 1 evaluation profile must be defined.</w:t>
      </w:r>
      <w:r w:rsidR="00F67E6A">
        <w:t xml:space="preserve"> One profile may contain subfunctions which are used by mutliple other profiles.</w:t>
      </w:r>
    </w:p>
    <w:p w14:paraId="11D58E00" w14:textId="48B54102" w:rsidR="0095432C" w:rsidRDefault="0095432C" w:rsidP="009E21D3"/>
    <w:p w14:paraId="6C8BCD9B" w14:textId="0CD860A5" w:rsidR="0095432C" w:rsidRDefault="0095432C" w:rsidP="0095432C">
      <w:pPr>
        <w:pStyle w:val="Heading3"/>
      </w:pPr>
      <w:r>
        <w:lastRenderedPageBreak/>
        <w:t>Segmentation</w:t>
      </w:r>
    </w:p>
    <w:p w14:paraId="64004852" w14:textId="176147CD" w:rsidR="0095432C" w:rsidRDefault="0095432C" w:rsidP="0095432C">
      <w:r>
        <w:t>Segmentation consists of a segmentation profile. This includes the file reading (mat file) and its preprocess. The following functions shall be implemented in here:</w:t>
      </w:r>
    </w:p>
    <w:p w14:paraId="0A0C54A0" w14:textId="02B8B4C1" w:rsidR="0095432C" w:rsidRDefault="0095432C" w:rsidP="0095432C">
      <w:pPr>
        <w:pStyle w:val="ListParagraph"/>
        <w:numPr>
          <w:ilvl w:val="0"/>
          <w:numId w:val="22"/>
        </w:numPr>
      </w:pPr>
      <w:r>
        <w:t>Processing (e.g. filtering, invalid data cutting…etc)</w:t>
      </w:r>
    </w:p>
    <w:p w14:paraId="02FAFFB2" w14:textId="3C283372" w:rsidR="0095432C" w:rsidRDefault="0095432C" w:rsidP="0095432C">
      <w:pPr>
        <w:pStyle w:val="ListParagraph"/>
        <w:numPr>
          <w:ilvl w:val="0"/>
          <w:numId w:val="22"/>
        </w:numPr>
      </w:pPr>
      <w:r>
        <w:t>Labelling</w:t>
      </w:r>
    </w:p>
    <w:p w14:paraId="6D4A725B" w14:textId="2320B994" w:rsidR="0095432C" w:rsidRDefault="0095432C" w:rsidP="0095432C">
      <w:pPr>
        <w:pStyle w:val="ListParagraph"/>
        <w:numPr>
          <w:ilvl w:val="0"/>
          <w:numId w:val="22"/>
        </w:numPr>
      </w:pPr>
      <w:r>
        <w:t>Quality checking and implausible data cutting</w:t>
      </w:r>
    </w:p>
    <w:p w14:paraId="397C2620" w14:textId="686838C7" w:rsidR="0095432C" w:rsidRPr="0095432C" w:rsidRDefault="0095432C" w:rsidP="0095432C">
      <w:pPr>
        <w:pStyle w:val="ListParagraph"/>
        <w:numPr>
          <w:ilvl w:val="0"/>
          <w:numId w:val="22"/>
        </w:numPr>
      </w:pPr>
      <w:r>
        <w:t>New signal calculations, which are needed for the evaluation.</w:t>
      </w:r>
    </w:p>
    <w:p w14:paraId="5AC31B3F" w14:textId="0B16CBA7" w:rsidR="0087290C" w:rsidRDefault="0087290C"/>
    <w:p w14:paraId="7FB60150" w14:textId="77777777" w:rsidR="0095432C" w:rsidRDefault="0095432C" w:rsidP="0095432C">
      <w:pPr>
        <w:keepNext/>
        <w:jc w:val="center"/>
      </w:pPr>
      <w:r>
        <w:rPr>
          <w:noProof/>
        </w:rPr>
        <w:drawing>
          <wp:inline distT="0" distB="0" distL="0" distR="0" wp14:anchorId="23879ECE" wp14:editId="2E5A782F">
            <wp:extent cx="4405250" cy="1102037"/>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1480" cy="1106097"/>
                    </a:xfrm>
                    <a:prstGeom prst="rect">
                      <a:avLst/>
                    </a:prstGeom>
                    <a:noFill/>
                  </pic:spPr>
                </pic:pic>
              </a:graphicData>
            </a:graphic>
          </wp:inline>
        </w:drawing>
      </w:r>
    </w:p>
    <w:p w14:paraId="048F8224" w14:textId="7C4E42F0" w:rsidR="0095432C" w:rsidRPr="003E3018" w:rsidRDefault="0095432C" w:rsidP="0095432C">
      <w:pPr>
        <w:pStyle w:val="Caption"/>
        <w:jc w:val="center"/>
      </w:pPr>
      <w:bookmarkStart w:id="1" w:name="_Ref115174555"/>
      <w:r>
        <w:t xml:space="preserve">Figure </w:t>
      </w:r>
      <w:fldSimple w:instr=" SEQ Figure \* ARABIC ">
        <w:r w:rsidR="007239F7">
          <w:rPr>
            <w:noProof/>
          </w:rPr>
          <w:t>2</w:t>
        </w:r>
      </w:fldSimple>
      <w:bookmarkEnd w:id="1"/>
      <w:r>
        <w:t>: internal evaluation architecture</w:t>
      </w:r>
    </w:p>
    <w:p w14:paraId="09F92172" w14:textId="6369A510" w:rsidR="0087290C" w:rsidRDefault="0071028B">
      <w:r>
        <w:t>There can be an extra step (if needed) to save the segmented data back to mat files, and running another segmentation and evaluation profile combination for the process.</w:t>
      </w:r>
    </w:p>
    <w:p w14:paraId="1C23BAB4" w14:textId="0A5ED1BF" w:rsidR="00821508" w:rsidRDefault="00821508">
      <w:r>
        <w:t>Examples of segmenting functions:</w:t>
      </w:r>
    </w:p>
    <w:p w14:paraId="72A13D50" w14:textId="019CD245" w:rsidR="00821508" w:rsidRDefault="00821508" w:rsidP="00821508">
      <w:pPr>
        <w:pStyle w:val="ListParagraph"/>
        <w:numPr>
          <w:ilvl w:val="0"/>
          <w:numId w:val="22"/>
        </w:numPr>
      </w:pPr>
      <w:r>
        <w:t>Read mat file(s)</w:t>
      </w:r>
    </w:p>
    <w:p w14:paraId="783B4242" w14:textId="773B882A" w:rsidR="00821508" w:rsidRDefault="00821508" w:rsidP="00821508">
      <w:pPr>
        <w:pStyle w:val="ListParagraph"/>
        <w:numPr>
          <w:ilvl w:val="0"/>
          <w:numId w:val="22"/>
        </w:numPr>
      </w:pPr>
      <w:r>
        <w:t>Checking lane information validity</w:t>
      </w:r>
    </w:p>
    <w:p w14:paraId="41E3A4C6" w14:textId="18A6E681" w:rsidR="00821508" w:rsidRDefault="00821508" w:rsidP="00821508">
      <w:pPr>
        <w:pStyle w:val="ListParagraph"/>
        <w:numPr>
          <w:ilvl w:val="0"/>
          <w:numId w:val="22"/>
        </w:numPr>
      </w:pPr>
      <w:r>
        <w:t>Checking GPS signal validity</w:t>
      </w:r>
    </w:p>
    <w:p w14:paraId="55E59BBC" w14:textId="404B02AD" w:rsidR="00821508" w:rsidRDefault="00821508" w:rsidP="00821508">
      <w:pPr>
        <w:pStyle w:val="ListParagraph"/>
        <w:numPr>
          <w:ilvl w:val="0"/>
          <w:numId w:val="22"/>
        </w:numPr>
      </w:pPr>
      <w:r>
        <w:t>Adding lane change channel to data</w:t>
      </w:r>
    </w:p>
    <w:p w14:paraId="18B283FC" w14:textId="60D1A03A" w:rsidR="00A06143" w:rsidRDefault="00A06143" w:rsidP="00A06143"/>
    <w:p w14:paraId="64FCC475" w14:textId="24E3CB1C" w:rsidR="00A06143" w:rsidRDefault="00A06143" w:rsidP="00A06143">
      <w:pPr>
        <w:pStyle w:val="Heading3"/>
      </w:pPr>
      <w:r>
        <w:t>Evaluation</w:t>
      </w:r>
    </w:p>
    <w:p w14:paraId="51F3B249" w14:textId="0D0B6E71" w:rsidR="00A06143" w:rsidRDefault="00A06143" w:rsidP="00A06143"/>
    <w:p w14:paraId="0A98A950" w14:textId="428361B5" w:rsidR="00A06143" w:rsidRDefault="00A77C6D" w:rsidP="00A06143">
      <w:r>
        <w:t>Evaluation is also described by a profile. The profile will get the segment produced by the segmentor and has an output of either a set of figures, numerical files, reports…etc. These outputs shall be stored in the temp folder.</w:t>
      </w:r>
    </w:p>
    <w:p w14:paraId="4548364B" w14:textId="0D14B9D2" w:rsidR="0031680B" w:rsidRDefault="0031680B" w:rsidP="00A06143">
      <w:r>
        <w:t>An evaluation profile can also contain calculations, like optimization, equations solving, or simulation options both open loop or closed loop.</w:t>
      </w:r>
      <w:r w:rsidR="00B84576">
        <w:t xml:space="preserve"> It must always be decided what the outcome is.</w:t>
      </w:r>
    </w:p>
    <w:p w14:paraId="6F297299" w14:textId="241E3D99" w:rsidR="00B84576" w:rsidRDefault="00B84576" w:rsidP="00A06143"/>
    <w:p w14:paraId="372DE8EE" w14:textId="6D19FE62" w:rsidR="00B84576" w:rsidRDefault="00B84576" w:rsidP="00A06143">
      <w:r>
        <w:t>When there is a development ongoing, only the evaluation part of the chain can be run, but this still contains the segmentation and the evaluation scripts together.</w:t>
      </w:r>
    </w:p>
    <w:p w14:paraId="1940FA14" w14:textId="6CC68A22" w:rsidR="00E234D3" w:rsidRDefault="00E234D3" w:rsidP="00A06143"/>
    <w:p w14:paraId="17AE3563" w14:textId="782737B7" w:rsidR="00E234D3" w:rsidRDefault="008F7478" w:rsidP="00E234D3">
      <w:pPr>
        <w:pStyle w:val="Heading2"/>
      </w:pPr>
      <w:r>
        <w:t>User level</w:t>
      </w:r>
    </w:p>
    <w:p w14:paraId="13914E96" w14:textId="0265746A" w:rsidR="008F7478" w:rsidRDefault="008F7478" w:rsidP="008F7478">
      <w:r>
        <w:t xml:space="preserve">If there is a python script, this must be integrated into the evaluation.py file. If there are MATLAB evaluation scripts, these should be compiled to a python package first, based on </w:t>
      </w:r>
      <w:r>
        <w:fldChar w:fldCharType="begin"/>
      </w:r>
      <w:r>
        <w:instrText xml:space="preserve"> REF _Ref115175091 \r \h </w:instrText>
      </w:r>
      <w:r>
        <w:fldChar w:fldCharType="separate"/>
      </w:r>
      <w:r>
        <w:t>2.1</w:t>
      </w:r>
      <w:r>
        <w:fldChar w:fldCharType="end"/>
      </w:r>
      <w:r>
        <w:t xml:space="preserve"> attachment.</w:t>
      </w:r>
      <w:r w:rsidR="0030742A">
        <w:t xml:space="preserve"> Then, this should be integrated into evaluation.py file.</w:t>
      </w:r>
    </w:p>
    <w:p w14:paraId="092FBA83" w14:textId="0D0DD4B1" w:rsidR="0030742A" w:rsidRDefault="0030742A" w:rsidP="008F7478">
      <w:r>
        <w:t>The chain must run through the GUI called by main.py. Here the right segmentation and evaluation profile must be selected.</w:t>
      </w:r>
    </w:p>
    <w:p w14:paraId="66A52FC3" w14:textId="6A264526" w:rsidR="0030742A" w:rsidRDefault="0030742A" w:rsidP="008F7478"/>
    <w:p w14:paraId="59379F91" w14:textId="3BA8BF2A" w:rsidR="0030742A" w:rsidRDefault="0030742A" w:rsidP="008F7478">
      <w:r>
        <w:t>Note: currently the whole chain running is still under development.</w:t>
      </w:r>
    </w:p>
    <w:p w14:paraId="53BA7CA2" w14:textId="344C2C8B" w:rsidR="00342333" w:rsidRDefault="00342333" w:rsidP="008F7478"/>
    <w:p w14:paraId="6955943B" w14:textId="0FA3FA60" w:rsidR="00342333" w:rsidRDefault="00342333" w:rsidP="00342333">
      <w:pPr>
        <w:pStyle w:val="Heading1"/>
      </w:pPr>
      <w:r>
        <w:lastRenderedPageBreak/>
        <w:t>Prerequisities</w:t>
      </w:r>
    </w:p>
    <w:p w14:paraId="20C8DCED" w14:textId="1A295457" w:rsidR="00342333" w:rsidRDefault="00342333" w:rsidP="00342333">
      <w:r>
        <w:t>The following tools are needed for usage / development:</w:t>
      </w:r>
    </w:p>
    <w:p w14:paraId="3E9540B5" w14:textId="7FF85CA8" w:rsidR="00342333" w:rsidRDefault="00342333" w:rsidP="00342333">
      <w:pPr>
        <w:pStyle w:val="ListParagraph"/>
        <w:numPr>
          <w:ilvl w:val="0"/>
          <w:numId w:val="22"/>
        </w:numPr>
      </w:pPr>
      <w:r>
        <w:t>MATLAB 2019b 64 bit</w:t>
      </w:r>
    </w:p>
    <w:p w14:paraId="76079F4D" w14:textId="3752FA66" w:rsidR="00342333" w:rsidRDefault="00342333" w:rsidP="00342333">
      <w:pPr>
        <w:pStyle w:val="ListParagraph"/>
        <w:numPr>
          <w:ilvl w:val="0"/>
          <w:numId w:val="22"/>
        </w:numPr>
      </w:pPr>
      <w:r>
        <w:t>Python 3.7</w:t>
      </w:r>
    </w:p>
    <w:p w14:paraId="6728292D" w14:textId="4C3FE260" w:rsidR="00342333" w:rsidRDefault="00342333" w:rsidP="00342333">
      <w:pPr>
        <w:pStyle w:val="ListParagraph"/>
        <w:numPr>
          <w:ilvl w:val="0"/>
          <w:numId w:val="22"/>
        </w:numPr>
      </w:pPr>
      <w:r>
        <w:t>Pycharm 2021.3</w:t>
      </w:r>
    </w:p>
    <w:p w14:paraId="49DC5404" w14:textId="29047872" w:rsidR="00C4193C" w:rsidRDefault="0004265F" w:rsidP="00342333">
      <w:pPr>
        <w:pStyle w:val="ListParagraph"/>
        <w:numPr>
          <w:ilvl w:val="0"/>
          <w:numId w:val="22"/>
        </w:numPr>
      </w:pPr>
      <w:r>
        <w:t xml:space="preserve">Clone </w:t>
      </w:r>
      <w:r w:rsidR="00FD333B">
        <w:t>k</w:t>
      </w:r>
      <w:r w:rsidR="00C4193C">
        <w:t xml:space="preserve">dp_hlb_evalframework repository: </w:t>
      </w:r>
      <w:hyperlink r:id="rId10" w:history="1">
        <w:r w:rsidR="00C4193C" w:rsidRPr="00784276">
          <w:rPr>
            <w:rStyle w:val="Hyperlink"/>
          </w:rPr>
          <w:t>https://sourcecode01.de.bosch.com/projects/VMCBPTEAM/repos/kdp_hlb_evalframework/browse</w:t>
        </w:r>
      </w:hyperlink>
    </w:p>
    <w:p w14:paraId="4AAA40DD" w14:textId="3C2C1520" w:rsidR="00C4193C" w:rsidRDefault="00C4193C" w:rsidP="00C4193C">
      <w:pPr>
        <w:pStyle w:val="ListParagraph"/>
        <w:numPr>
          <w:ilvl w:val="1"/>
          <w:numId w:val="22"/>
        </w:numPr>
      </w:pPr>
      <w:r>
        <w:t>Develop branch shall be used</w:t>
      </w:r>
    </w:p>
    <w:p w14:paraId="59C72B63" w14:textId="567E4AE2" w:rsidR="00342333" w:rsidRDefault="00342333" w:rsidP="00342333"/>
    <w:p w14:paraId="460B9585" w14:textId="441560E6" w:rsidR="00342333" w:rsidRDefault="00B23A4D" w:rsidP="00342333">
      <w:pPr>
        <w:pStyle w:val="Heading1"/>
      </w:pPr>
      <w:r>
        <w:t>Setting up</w:t>
      </w:r>
      <w:r w:rsidR="00342333">
        <w:t xml:space="preserve"> the python</w:t>
      </w:r>
      <w:r>
        <w:t xml:space="preserve"> based framework</w:t>
      </w:r>
    </w:p>
    <w:p w14:paraId="41E21962" w14:textId="19F4ACAE" w:rsidR="00342333" w:rsidRDefault="00342333" w:rsidP="00342333"/>
    <w:p w14:paraId="5A914E26" w14:textId="5856C1BA" w:rsidR="00342333" w:rsidRDefault="00342333" w:rsidP="00342333">
      <w:r>
        <w:t>This is especially needed for the whole evaluation chain running or the measurement converter.</w:t>
      </w:r>
      <w:r w:rsidR="00C4193C">
        <w:t xml:space="preserve"> Clone the kdp_hlb_evalframework repository.</w:t>
      </w:r>
      <w:r w:rsidR="00AB33C0">
        <w:t xml:space="preserve"> Install the following python packages:</w:t>
      </w:r>
    </w:p>
    <w:p w14:paraId="1352DA62" w14:textId="75D4F641" w:rsidR="00AB33C0" w:rsidRDefault="00AB33C0" w:rsidP="00AB33C0">
      <w:pPr>
        <w:pStyle w:val="ListParagraph"/>
        <w:numPr>
          <w:ilvl w:val="0"/>
          <w:numId w:val="22"/>
        </w:numPr>
      </w:pPr>
      <w:r>
        <w:t>Everything in _converter/requirements.txt</w:t>
      </w:r>
    </w:p>
    <w:p w14:paraId="05F81168" w14:textId="7E26257D" w:rsidR="00AB33C0" w:rsidRDefault="00AB33C0" w:rsidP="00AB33C0">
      <w:pPr>
        <w:pStyle w:val="ListParagraph"/>
        <w:numPr>
          <w:ilvl w:val="0"/>
          <w:numId w:val="22"/>
        </w:numPr>
      </w:pPr>
      <w:r>
        <w:t>Matlab packages stored in _matlab_compiled_packages</w:t>
      </w:r>
    </w:p>
    <w:p w14:paraId="18792E7D" w14:textId="65101A79" w:rsidR="00015624" w:rsidRDefault="00015624" w:rsidP="00B1046B">
      <w:pPr>
        <w:jc w:val="both"/>
      </w:pPr>
      <w:r>
        <w:t>Once the installation is done, run the main.py without any parameters. The GUI should open up.</w:t>
      </w:r>
      <w:r w:rsidR="007239F7">
        <w:t xml:space="preserve"> This is seen on </w:t>
      </w:r>
      <w:r w:rsidR="007239F7">
        <w:fldChar w:fldCharType="begin"/>
      </w:r>
      <w:r w:rsidR="007239F7">
        <w:instrText xml:space="preserve"> REF _Ref115175537 \h </w:instrText>
      </w:r>
      <w:r w:rsidR="00B1046B">
        <w:instrText xml:space="preserve"> \* MERGEFORMAT </w:instrText>
      </w:r>
      <w:r w:rsidR="007239F7">
        <w:fldChar w:fldCharType="separate"/>
      </w:r>
      <w:r w:rsidR="007239F7">
        <w:t xml:space="preserve">Figure </w:t>
      </w:r>
      <w:r w:rsidR="007239F7">
        <w:rPr>
          <w:noProof/>
        </w:rPr>
        <w:t>3</w:t>
      </w:r>
      <w:r w:rsidR="007239F7">
        <w:fldChar w:fldCharType="end"/>
      </w:r>
      <w:r w:rsidR="007239F7">
        <w:t>.</w:t>
      </w:r>
      <w:r w:rsidR="0047672B">
        <w:t xml:space="preserve"> Measurement folder shall be any external folder with the .mf4, .mat or .bag (rosbag) files. The vehicle config will determine how the measurement signals are converted (this contains the list of the signals available in the given vehicle profile). Segmentation and evaluation profiles will be contained by the config file and this will be handed over to the evaluation scripts.</w:t>
      </w:r>
      <w:r w:rsidR="00095769">
        <w:t xml:space="preserve"> Once everything is set up, click start, and the chain will run. The status will be reflected in a pop-up window.</w:t>
      </w:r>
    </w:p>
    <w:p w14:paraId="35D49090" w14:textId="4ABF3736" w:rsidR="00EF2D2A" w:rsidRDefault="00EF2D2A" w:rsidP="00B1046B">
      <w:pPr>
        <w:jc w:val="both"/>
      </w:pPr>
      <w:r>
        <w:t>Note: delete temp files are currently ineffective, all temporary files are stored and temp folder. After each rerun, the converted files and the evaluation results are deleted and regenerated.</w:t>
      </w:r>
    </w:p>
    <w:p w14:paraId="296FFB12" w14:textId="47FF9BE8" w:rsidR="007239F7" w:rsidRDefault="007239F7" w:rsidP="00015624"/>
    <w:p w14:paraId="14835FEF" w14:textId="77777777" w:rsidR="007239F7" w:rsidRDefault="007239F7" w:rsidP="007239F7">
      <w:pPr>
        <w:keepNext/>
        <w:jc w:val="center"/>
      </w:pPr>
      <w:r>
        <w:rPr>
          <w:noProof/>
        </w:rPr>
        <w:drawing>
          <wp:inline distT="0" distB="0" distL="0" distR="0" wp14:anchorId="7A92A21D" wp14:editId="5DFD420E">
            <wp:extent cx="3256449" cy="285870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2295" cy="2863835"/>
                    </a:xfrm>
                    <a:prstGeom prst="rect">
                      <a:avLst/>
                    </a:prstGeom>
                  </pic:spPr>
                </pic:pic>
              </a:graphicData>
            </a:graphic>
          </wp:inline>
        </w:drawing>
      </w:r>
    </w:p>
    <w:p w14:paraId="340D003A" w14:textId="0937FFA8" w:rsidR="007239F7" w:rsidRPr="00342333" w:rsidRDefault="007239F7" w:rsidP="007239F7">
      <w:pPr>
        <w:pStyle w:val="Caption"/>
        <w:jc w:val="center"/>
      </w:pPr>
      <w:bookmarkStart w:id="2" w:name="_Ref115175537"/>
      <w:r>
        <w:t xml:space="preserve">Figure </w:t>
      </w:r>
      <w:r w:rsidR="00B16836">
        <w:fldChar w:fldCharType="begin"/>
      </w:r>
      <w:r w:rsidR="00B16836">
        <w:instrText xml:space="preserve"> SEQ F</w:instrText>
      </w:r>
      <w:r w:rsidR="00B16836">
        <w:instrText xml:space="preserve">igure \* ARABIC </w:instrText>
      </w:r>
      <w:r w:rsidR="00B16836">
        <w:fldChar w:fldCharType="separate"/>
      </w:r>
      <w:r>
        <w:rPr>
          <w:noProof/>
        </w:rPr>
        <w:t>3</w:t>
      </w:r>
      <w:r w:rsidR="00B16836">
        <w:rPr>
          <w:noProof/>
        </w:rPr>
        <w:fldChar w:fldCharType="end"/>
      </w:r>
      <w:bookmarkEnd w:id="2"/>
      <w:r>
        <w:t>: evaluation framework GUI</w:t>
      </w:r>
    </w:p>
    <w:p w14:paraId="4BD891A7" w14:textId="493FCB6C" w:rsidR="00E234D3" w:rsidRDefault="00323A15" w:rsidP="00323A15">
      <w:pPr>
        <w:pStyle w:val="Heading2"/>
      </w:pPr>
      <w:r>
        <w:lastRenderedPageBreak/>
        <w:t>Adding python based evaluation</w:t>
      </w:r>
    </w:p>
    <w:p w14:paraId="5AB829BE" w14:textId="77777777" w:rsidR="00B46F68" w:rsidRDefault="00662E63" w:rsidP="00662E63">
      <w:r>
        <w:t>Evaluation or calculation files written in python can be added under _python_evaluation folder.</w:t>
      </w:r>
      <w:r w:rsidR="00400514">
        <w:t xml:space="preserve"> Subfolders shall be used. The segmentation and evaluation scripts must be called from the python_evaluation.py file. The python_evaluation receives the input from the preprocess: the configuration. The python_evaluation first reads all available data from the temp folder. This will be stored in an internal variable. The the config and the data can be passed to the segmentor and the evaluator. These segmentor and evalautor functions are self written.</w:t>
      </w:r>
    </w:p>
    <w:p w14:paraId="2F6BB831" w14:textId="5CD6A840" w:rsidR="00662E63" w:rsidRDefault="00B46F68" w:rsidP="00662E63">
      <w:r>
        <w:t>If needed, only the python_evaluation.py can be called with the config parameter alone (without GUI, converter or any preprocess). This will make development quicker. As the last step of all development the scripts must be integrated into the full chain, though.</w:t>
      </w:r>
      <w:r w:rsidR="00400514">
        <w:t xml:space="preserve"> </w:t>
      </w:r>
    </w:p>
    <w:p w14:paraId="7707F9F8" w14:textId="69C5A102" w:rsidR="00662E63" w:rsidRDefault="00662E63" w:rsidP="00662E63"/>
    <w:p w14:paraId="5DBEB9BE" w14:textId="2B53949A" w:rsidR="003C3A75" w:rsidRDefault="003C3A75" w:rsidP="003C3A75">
      <w:pPr>
        <w:pStyle w:val="Heading2"/>
      </w:pPr>
      <w:r>
        <w:t>Adding MATLAB based evaluation</w:t>
      </w:r>
    </w:p>
    <w:p w14:paraId="40789802" w14:textId="01EE7A7F" w:rsidR="003C3A75" w:rsidRDefault="003C3A75" w:rsidP="00707F20">
      <w:pPr>
        <w:jc w:val="both"/>
      </w:pPr>
      <w:r>
        <w:t xml:space="preserve">The matlab_evaluation_cover.m file connects all segmentors and evaluators. First the config is read, then the segmentor function is called, and then the evaluator. The segmentor and the evaluator contains a switch case logic, which reads the profile configurations and call the appropriate segmentor and evaluator. </w:t>
      </w:r>
    </w:p>
    <w:p w14:paraId="34DE1CC0" w14:textId="12DF37F6" w:rsidR="003C3A75" w:rsidRDefault="003C3A75" w:rsidP="00707F20">
      <w:pPr>
        <w:jc w:val="both"/>
      </w:pPr>
      <w:r>
        <w:t>The segmentor contains the mat file read and returns the segment struct. The members of the segments struct are usually further structs containing the time and data channels.</w:t>
      </w:r>
      <w:r w:rsidR="00707F20">
        <w:t xml:space="preserve"> The segments struct is handed over the evaluator, which will save the results into the temp folder. The developer shall add new segmentor and/or evaluator profiles and add a case into the segmentor.m and the evaluator.m functions. </w:t>
      </w:r>
    </w:p>
    <w:p w14:paraId="18728E65" w14:textId="61A11979" w:rsidR="00707F20" w:rsidRDefault="00707F20" w:rsidP="00707F20">
      <w:pPr>
        <w:jc w:val="both"/>
      </w:pPr>
      <w:r>
        <w:t>There are library items (prepared MATLAB functions) and separate segmentor and evaluator subfunctions which can be reused for your own develoment. It must always be repsected that these functions may be used by other existing segmentors or evaluators.</w:t>
      </w:r>
    </w:p>
    <w:p w14:paraId="7C5B1CC8" w14:textId="133EE52E" w:rsidR="00BA373F" w:rsidRPr="003C3A75" w:rsidRDefault="00BA373F" w:rsidP="00707F20">
      <w:pPr>
        <w:jc w:val="both"/>
      </w:pPr>
      <w:r>
        <w:t>After adding the MATLAB functions, the matlab_evaluation_cover.m file can be called on its own for development purposes. For delivery purposes pl</w:t>
      </w:r>
      <w:r w:rsidR="00ED6F8F">
        <w:t>e</w:t>
      </w:r>
      <w:r>
        <w:t xml:space="preserve">ase follow attachment </w:t>
      </w:r>
      <w:r>
        <w:fldChar w:fldCharType="begin"/>
      </w:r>
      <w:r>
        <w:instrText xml:space="preserve"> REF _Ref115175091 \r \h </w:instrText>
      </w:r>
      <w:r>
        <w:fldChar w:fldCharType="separate"/>
      </w:r>
      <w:r>
        <w:t>4.1</w:t>
      </w:r>
      <w:r>
        <w:fldChar w:fldCharType="end"/>
      </w:r>
      <w:r>
        <w:t xml:space="preserve"> to compile the matlab package. Then, the cmplete chain from the main.py can be called.</w:t>
      </w:r>
    </w:p>
    <w:p w14:paraId="6E66D8D6" w14:textId="77777777" w:rsidR="00323A15" w:rsidRDefault="00323A15" w:rsidP="00E234D3"/>
    <w:p w14:paraId="351FD293" w14:textId="0F565537" w:rsidR="00E234D3" w:rsidRDefault="00E234D3" w:rsidP="00E234D3">
      <w:pPr>
        <w:pStyle w:val="Heading1"/>
      </w:pPr>
      <w:r>
        <w:t>Attachments</w:t>
      </w:r>
    </w:p>
    <w:p w14:paraId="0907E7DA" w14:textId="77777777" w:rsidR="00E234D3" w:rsidRPr="00E234D3" w:rsidRDefault="00E234D3" w:rsidP="00E234D3"/>
    <w:p w14:paraId="7A7B8C4D" w14:textId="09BEAA6B" w:rsidR="00821508" w:rsidRPr="003E3018" w:rsidRDefault="00E234D3" w:rsidP="00E234D3">
      <w:pPr>
        <w:pStyle w:val="Heading2"/>
      </w:pPr>
      <w:bookmarkStart w:id="3" w:name="_Ref115175091"/>
      <w:r>
        <w:t>Documentation/</w:t>
      </w:r>
      <w:r w:rsidRPr="00E234D3">
        <w:t>matlab2python_package</w:t>
      </w:r>
      <w:r>
        <w:t>.pdf guideline – how to generate a python package from the MATLAB function.</w:t>
      </w:r>
      <w:bookmarkEnd w:id="3"/>
    </w:p>
    <w:p w14:paraId="3584D8EC" w14:textId="77777777" w:rsidR="0087290C" w:rsidRPr="003E3018" w:rsidRDefault="0087290C"/>
    <w:p w14:paraId="4482ACA7" w14:textId="77777777" w:rsidR="003E3018" w:rsidRPr="003E3018" w:rsidRDefault="003E3018">
      <w:pPr>
        <w:pBdr>
          <w:bottom w:val="single" w:sz="4" w:space="1" w:color="auto"/>
        </w:pBdr>
        <w:rPr>
          <w:vanish/>
        </w:rPr>
      </w:pPr>
      <w:bookmarkStart w:id="4" w:name="saxDocumentHistory"/>
    </w:p>
    <w:p w14:paraId="6426511E" w14:textId="77777777" w:rsidR="003E3018" w:rsidRPr="003E3018" w:rsidRDefault="003E3018">
      <w:pPr>
        <w:rPr>
          <w:vanish/>
        </w:rPr>
      </w:pPr>
    </w:p>
    <w:p w14:paraId="2D02CC8F" w14:textId="77777777" w:rsidR="003E3018" w:rsidRPr="003E3018" w:rsidRDefault="003E3018">
      <w:pPr>
        <w:rPr>
          <w:b/>
          <w:vanish/>
        </w:rPr>
      </w:pPr>
      <w:bookmarkStart w:id="5" w:name="saxHistoryDocTitle"/>
      <w:r>
        <w:rPr>
          <w:b/>
          <w:vanish/>
        </w:rPr>
        <w:t>Document History</w:t>
      </w:r>
      <w:bookmarkEnd w:id="5"/>
    </w:p>
    <w:p w14:paraId="5F6E4990" w14:textId="77777777" w:rsidR="003E3018" w:rsidRPr="003E3018" w:rsidRDefault="003E3018">
      <w:pPr>
        <w:rPr>
          <w:vanish/>
        </w:rPr>
      </w:pPr>
    </w:p>
    <w:p w14:paraId="2508FB52" w14:textId="77777777" w:rsidR="003E3018" w:rsidRPr="003E3018" w:rsidRDefault="003E3018">
      <w:pPr>
        <w:pStyle w:val="Hinweis"/>
        <w:numPr>
          <w:ilvl w:val="0"/>
          <w:numId w:val="3"/>
        </w:numPr>
        <w:ind w:left="720" w:hanging="720"/>
        <w:rPr>
          <w:vanish/>
        </w:rPr>
      </w:pPr>
      <w:bookmarkStart w:id="6" w:name="saxHistoryNote"/>
      <w:r>
        <w:rPr>
          <w:vanish/>
        </w:rPr>
        <w:t>Note: The section document history is marked as “HIDDEN text”; hence it will not be printed: For this, you have to click the check box “Hidden Text” under “Tools -&gt; Options”, in the tab “Print”.</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260"/>
        <w:gridCol w:w="1134"/>
        <w:gridCol w:w="1134"/>
        <w:gridCol w:w="1418"/>
        <w:gridCol w:w="3843"/>
        <w:gridCol w:w="1134"/>
      </w:tblGrid>
      <w:tr w:rsidR="003E3018" w:rsidRPr="003E3018" w14:paraId="6EE1C939" w14:textId="77777777">
        <w:trPr>
          <w:hidden/>
        </w:trPr>
        <w:tc>
          <w:tcPr>
            <w:tcW w:w="1260" w:type="dxa"/>
            <w:shd w:val="pct10" w:color="auto" w:fill="FFFFFF"/>
          </w:tcPr>
          <w:p w14:paraId="649E42BE" w14:textId="77777777" w:rsidR="003E3018" w:rsidRPr="003E3018" w:rsidRDefault="003E3018">
            <w:pPr>
              <w:rPr>
                <w:vanish/>
              </w:rPr>
            </w:pPr>
            <w:bookmarkStart w:id="7" w:name="saxHistoryVersion" w:colFirst="0" w:colLast="0"/>
            <w:bookmarkStart w:id="8" w:name="saxHistoryUBKVersion" w:colFirst="1" w:colLast="1"/>
            <w:bookmarkStart w:id="9" w:name="saxHistoryDate" w:colFirst="2" w:colLast="2"/>
            <w:bookmarkStart w:id="10" w:name="saxHistoryEditor" w:colFirst="3" w:colLast="3"/>
            <w:bookmarkStart w:id="11" w:name="saxHistoryDescription" w:colFirst="4" w:colLast="4"/>
            <w:bookmarkStart w:id="12" w:name="saxHistoryStatus" w:colFirst="5" w:colLast="5"/>
            <w:bookmarkStart w:id="13" w:name="saxHistoryTable"/>
            <w:r>
              <w:rPr>
                <w:vanish/>
              </w:rPr>
              <w:lastRenderedPageBreak/>
              <w:t>Document Version</w:t>
            </w:r>
          </w:p>
        </w:tc>
        <w:tc>
          <w:tcPr>
            <w:tcW w:w="1134" w:type="dxa"/>
            <w:shd w:val="pct10" w:color="auto" w:fill="FFFFFF"/>
          </w:tcPr>
          <w:p w14:paraId="26735794" w14:textId="77777777" w:rsidR="003E3018" w:rsidRPr="003E3018" w:rsidRDefault="003E3018">
            <w:pPr>
              <w:rPr>
                <w:vanish/>
              </w:rPr>
            </w:pPr>
            <w:r>
              <w:rPr>
                <w:vanish/>
              </w:rPr>
              <w:t>Compo-nent Version</w:t>
            </w:r>
          </w:p>
        </w:tc>
        <w:tc>
          <w:tcPr>
            <w:tcW w:w="1134" w:type="dxa"/>
            <w:shd w:val="pct10" w:color="auto" w:fill="FFFFFF"/>
          </w:tcPr>
          <w:p w14:paraId="31F39977" w14:textId="77777777" w:rsidR="003E3018" w:rsidRPr="003E3018" w:rsidRDefault="003E3018">
            <w:pPr>
              <w:rPr>
                <w:vanish/>
              </w:rPr>
            </w:pPr>
            <w:r>
              <w:rPr>
                <w:vanish/>
              </w:rPr>
              <w:t>Date</w:t>
            </w:r>
          </w:p>
        </w:tc>
        <w:tc>
          <w:tcPr>
            <w:tcW w:w="1418" w:type="dxa"/>
            <w:shd w:val="pct10" w:color="auto" w:fill="FFFFFF"/>
          </w:tcPr>
          <w:p w14:paraId="695335C2" w14:textId="77777777" w:rsidR="003E3018" w:rsidRPr="003E3018" w:rsidRDefault="003E3018">
            <w:pPr>
              <w:rPr>
                <w:vanish/>
              </w:rPr>
            </w:pPr>
            <w:r>
              <w:rPr>
                <w:vanish/>
              </w:rPr>
              <w:t>Author</w:t>
            </w:r>
          </w:p>
        </w:tc>
        <w:tc>
          <w:tcPr>
            <w:tcW w:w="3843" w:type="dxa"/>
            <w:shd w:val="pct10" w:color="auto" w:fill="FFFFFF"/>
          </w:tcPr>
          <w:p w14:paraId="384230EA" w14:textId="77777777" w:rsidR="003E3018" w:rsidRPr="003E3018" w:rsidRDefault="003E3018">
            <w:pPr>
              <w:rPr>
                <w:vanish/>
              </w:rPr>
            </w:pPr>
            <w:r>
              <w:rPr>
                <w:vanish/>
              </w:rPr>
              <w:t>Description</w:t>
            </w:r>
          </w:p>
        </w:tc>
        <w:tc>
          <w:tcPr>
            <w:tcW w:w="1134" w:type="dxa"/>
            <w:shd w:val="pct10" w:color="auto" w:fill="FFFFFF"/>
          </w:tcPr>
          <w:p w14:paraId="5E5B47E3" w14:textId="77777777" w:rsidR="003E3018" w:rsidRPr="003E3018" w:rsidRDefault="003E3018">
            <w:pPr>
              <w:rPr>
                <w:vanish/>
              </w:rPr>
            </w:pPr>
            <w:r>
              <w:rPr>
                <w:vanish/>
              </w:rPr>
              <w:t>Status</w:t>
            </w:r>
          </w:p>
        </w:tc>
      </w:tr>
      <w:tr w:rsidR="003E3018" w:rsidRPr="003E3018" w14:paraId="110E4DF1" w14:textId="77777777">
        <w:trPr>
          <w:hidden/>
        </w:trPr>
        <w:tc>
          <w:tcPr>
            <w:tcW w:w="1260" w:type="dxa"/>
          </w:tcPr>
          <w:p w14:paraId="66F16FEA" w14:textId="77777777" w:rsidR="003E3018" w:rsidRPr="003E3018" w:rsidRDefault="003E3018">
            <w:pPr>
              <w:rPr>
                <w:vanish/>
              </w:rPr>
            </w:pPr>
            <w:bookmarkStart w:id="14" w:name="StartOfDoc"/>
            <w:bookmarkEnd w:id="7"/>
            <w:bookmarkEnd w:id="8"/>
            <w:bookmarkEnd w:id="9"/>
            <w:bookmarkEnd w:id="10"/>
            <w:bookmarkEnd w:id="11"/>
            <w:bookmarkEnd w:id="12"/>
            <w:bookmarkEnd w:id="14"/>
          </w:p>
        </w:tc>
        <w:tc>
          <w:tcPr>
            <w:tcW w:w="1134" w:type="dxa"/>
          </w:tcPr>
          <w:p w14:paraId="575F468A" w14:textId="77777777" w:rsidR="003E3018" w:rsidRPr="003E3018" w:rsidRDefault="003E3018">
            <w:pPr>
              <w:rPr>
                <w:vanish/>
              </w:rPr>
            </w:pPr>
          </w:p>
        </w:tc>
        <w:tc>
          <w:tcPr>
            <w:tcW w:w="1134" w:type="dxa"/>
          </w:tcPr>
          <w:p w14:paraId="7D21F080" w14:textId="77777777" w:rsidR="003E3018" w:rsidRPr="003E3018" w:rsidRDefault="003E3018">
            <w:pPr>
              <w:rPr>
                <w:vanish/>
              </w:rPr>
            </w:pPr>
          </w:p>
        </w:tc>
        <w:tc>
          <w:tcPr>
            <w:tcW w:w="1418" w:type="dxa"/>
          </w:tcPr>
          <w:p w14:paraId="1A144C93" w14:textId="77777777" w:rsidR="003E3018" w:rsidRPr="003E3018" w:rsidRDefault="003E3018">
            <w:pPr>
              <w:rPr>
                <w:vanish/>
              </w:rPr>
            </w:pPr>
          </w:p>
        </w:tc>
        <w:tc>
          <w:tcPr>
            <w:tcW w:w="3843" w:type="dxa"/>
          </w:tcPr>
          <w:p w14:paraId="17CA5070" w14:textId="77777777" w:rsidR="003E3018" w:rsidRPr="003E3018" w:rsidRDefault="003E3018">
            <w:pPr>
              <w:rPr>
                <w:vanish/>
              </w:rPr>
            </w:pPr>
          </w:p>
        </w:tc>
        <w:tc>
          <w:tcPr>
            <w:tcW w:w="1134" w:type="dxa"/>
          </w:tcPr>
          <w:p w14:paraId="477C9288" w14:textId="77777777" w:rsidR="003E3018" w:rsidRPr="003E3018" w:rsidRDefault="003E3018">
            <w:pPr>
              <w:rPr>
                <w:vanish/>
              </w:rPr>
            </w:pPr>
          </w:p>
        </w:tc>
      </w:tr>
      <w:bookmarkEnd w:id="13"/>
    </w:tbl>
    <w:p w14:paraId="6CD0C48E" w14:textId="77777777" w:rsidR="003E3018" w:rsidRPr="003E3018" w:rsidRDefault="003E3018">
      <w:pPr>
        <w:rPr>
          <w:vanish/>
        </w:rPr>
      </w:pPr>
    </w:p>
    <w:p w14:paraId="201169A8" w14:textId="77777777" w:rsidR="003E3018" w:rsidRPr="003E3018" w:rsidRDefault="003E3018">
      <w:pPr>
        <w:rPr>
          <w:vanish/>
        </w:rPr>
      </w:pPr>
    </w:p>
    <w:tbl>
      <w:tblPr>
        <w:tblW w:w="9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3102"/>
        <w:gridCol w:w="6818"/>
      </w:tblGrid>
      <w:tr w:rsidR="003E3018" w:rsidRPr="003E3018" w14:paraId="6EDB0F5D" w14:textId="77777777">
        <w:trPr>
          <w:cantSplit/>
          <w:trHeight w:val="58"/>
          <w:hidden/>
        </w:trPr>
        <w:tc>
          <w:tcPr>
            <w:tcW w:w="3102" w:type="dxa"/>
          </w:tcPr>
          <w:p w14:paraId="570F256D" w14:textId="77777777" w:rsidR="003E3018" w:rsidRPr="003E3018" w:rsidRDefault="003E3018">
            <w:pPr>
              <w:rPr>
                <w:vanish/>
              </w:rPr>
            </w:pPr>
            <w:bookmarkStart w:id="15" w:name="saxTabKeywords" w:colFirst="0" w:colLast="0"/>
            <w:r>
              <w:rPr>
                <w:vanish/>
              </w:rPr>
              <w:t>Keywords</w:t>
            </w:r>
          </w:p>
        </w:tc>
        <w:tc>
          <w:tcPr>
            <w:tcW w:w="6818" w:type="dxa"/>
          </w:tcPr>
          <w:p w14:paraId="7B1BA6CD" w14:textId="77777777" w:rsidR="003E3018" w:rsidRPr="003E3018" w:rsidRDefault="003E3018">
            <w:pPr>
              <w:rPr>
                <w:vanish/>
              </w:rPr>
            </w:pPr>
          </w:p>
        </w:tc>
      </w:tr>
      <w:tr w:rsidR="003E3018" w:rsidRPr="003E3018" w14:paraId="27202643" w14:textId="77777777">
        <w:trPr>
          <w:cantSplit/>
          <w:trHeight w:val="58"/>
          <w:hidden/>
        </w:trPr>
        <w:tc>
          <w:tcPr>
            <w:tcW w:w="3102" w:type="dxa"/>
          </w:tcPr>
          <w:p w14:paraId="64E95D97" w14:textId="77777777" w:rsidR="003E3018" w:rsidRPr="003E3018" w:rsidRDefault="003E3018">
            <w:pPr>
              <w:rPr>
                <w:vanish/>
              </w:rPr>
            </w:pPr>
            <w:bookmarkStart w:id="16" w:name="saxTabRoles"/>
            <w:bookmarkEnd w:id="15"/>
            <w:r>
              <w:rPr>
                <w:vanish/>
              </w:rPr>
              <w:t>Roles</w:t>
            </w:r>
            <w:bookmarkEnd w:id="16"/>
          </w:p>
        </w:tc>
        <w:tc>
          <w:tcPr>
            <w:tcW w:w="6818" w:type="dxa"/>
          </w:tcPr>
          <w:p w14:paraId="67B85EF7" w14:textId="77777777" w:rsidR="003E3018" w:rsidRPr="003E3018" w:rsidRDefault="003E3018">
            <w:pPr>
              <w:rPr>
                <w:vanish/>
              </w:rPr>
            </w:pPr>
          </w:p>
        </w:tc>
      </w:tr>
      <w:tr w:rsidR="003E3018" w:rsidRPr="003E3018" w14:paraId="5CF26B55" w14:textId="77777777">
        <w:trPr>
          <w:cantSplit/>
          <w:trHeight w:val="58"/>
          <w:hidden/>
        </w:trPr>
        <w:tc>
          <w:tcPr>
            <w:tcW w:w="3102" w:type="dxa"/>
          </w:tcPr>
          <w:p w14:paraId="1768ADD6" w14:textId="77777777" w:rsidR="003E3018" w:rsidRPr="003E3018" w:rsidRDefault="003E3018">
            <w:pPr>
              <w:rPr>
                <w:vanish/>
              </w:rPr>
            </w:pPr>
            <w:bookmarkStart w:id="17" w:name="saxTabScreens" w:colFirst="0" w:colLast="0"/>
            <w:r>
              <w:rPr>
                <w:vanish/>
              </w:rPr>
              <w:t>Screens</w:t>
            </w:r>
          </w:p>
        </w:tc>
        <w:tc>
          <w:tcPr>
            <w:tcW w:w="6818" w:type="dxa"/>
          </w:tcPr>
          <w:p w14:paraId="25E1A7E3" w14:textId="77777777" w:rsidR="003E3018" w:rsidRPr="003E3018" w:rsidRDefault="003E3018">
            <w:pPr>
              <w:rPr>
                <w:vanish/>
              </w:rPr>
            </w:pPr>
          </w:p>
        </w:tc>
      </w:tr>
      <w:tr w:rsidR="003E3018" w:rsidRPr="003E3018" w14:paraId="4E3B8904" w14:textId="77777777">
        <w:trPr>
          <w:cantSplit/>
          <w:trHeight w:val="58"/>
          <w:hidden/>
        </w:trPr>
        <w:tc>
          <w:tcPr>
            <w:tcW w:w="3102" w:type="dxa"/>
          </w:tcPr>
          <w:p w14:paraId="5B0C7ABD" w14:textId="77777777" w:rsidR="003E3018" w:rsidRPr="003E3018" w:rsidRDefault="003E3018">
            <w:pPr>
              <w:rPr>
                <w:vanish/>
              </w:rPr>
            </w:pPr>
            <w:bookmarkStart w:id="18" w:name="saxTabProcess"/>
            <w:bookmarkEnd w:id="17"/>
            <w:r>
              <w:rPr>
                <w:vanish/>
              </w:rPr>
              <w:t>Process steps</w:t>
            </w:r>
            <w:bookmarkEnd w:id="18"/>
          </w:p>
        </w:tc>
        <w:tc>
          <w:tcPr>
            <w:tcW w:w="6818" w:type="dxa"/>
          </w:tcPr>
          <w:p w14:paraId="08CD7CDB" w14:textId="77777777" w:rsidR="003E3018" w:rsidRPr="003E3018" w:rsidRDefault="003E3018">
            <w:pPr>
              <w:rPr>
                <w:vanish/>
              </w:rPr>
            </w:pPr>
          </w:p>
        </w:tc>
      </w:tr>
      <w:tr w:rsidR="003E3018" w:rsidRPr="003E3018" w14:paraId="7C2B9314" w14:textId="77777777">
        <w:trPr>
          <w:cantSplit/>
          <w:trHeight w:val="58"/>
          <w:hidden/>
        </w:trPr>
        <w:tc>
          <w:tcPr>
            <w:tcW w:w="3102" w:type="dxa"/>
          </w:tcPr>
          <w:p w14:paraId="5D0445C7" w14:textId="77777777" w:rsidR="003E3018" w:rsidRPr="003E3018" w:rsidRDefault="003E3018">
            <w:pPr>
              <w:rPr>
                <w:vanish/>
              </w:rPr>
            </w:pPr>
            <w:bookmarkStart w:id="19" w:name="saxTabDocument"/>
            <w:r>
              <w:rPr>
                <w:vanish/>
              </w:rPr>
              <w:t>Document type</w:t>
            </w:r>
            <w:bookmarkEnd w:id="19"/>
          </w:p>
        </w:tc>
        <w:tc>
          <w:tcPr>
            <w:tcW w:w="6818" w:type="dxa"/>
          </w:tcPr>
          <w:p w14:paraId="07F5CFA5" w14:textId="77777777" w:rsidR="003E3018" w:rsidRPr="003E3018" w:rsidRDefault="003E3018">
            <w:pPr>
              <w:rPr>
                <w:vanish/>
              </w:rPr>
            </w:pPr>
          </w:p>
        </w:tc>
      </w:tr>
    </w:tbl>
    <w:p w14:paraId="2EB65190" w14:textId="77777777" w:rsidR="003E3018" w:rsidRPr="003E3018" w:rsidRDefault="003E3018">
      <w:pPr>
        <w:rPr>
          <w:vanish/>
        </w:rPr>
      </w:pPr>
    </w:p>
    <w:bookmarkEnd w:id="4"/>
    <w:p w14:paraId="2363DF59" w14:textId="77777777" w:rsidR="000A2930" w:rsidRPr="003E3018" w:rsidRDefault="000A2930"/>
    <w:sectPr w:rsidR="000A2930" w:rsidRPr="003E3018" w:rsidSect="00402D43">
      <w:headerReference w:type="even" r:id="rId12"/>
      <w:headerReference w:type="default" r:id="rId13"/>
      <w:footerReference w:type="even" r:id="rId14"/>
      <w:footerReference w:type="default" r:id="rId15"/>
      <w:headerReference w:type="first" r:id="rId16"/>
      <w:footerReference w:type="first" r:id="rId17"/>
      <w:pgSz w:w="11906" w:h="16838" w:code="9"/>
      <w:pgMar w:top="2574" w:right="2268" w:bottom="1134"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5A71C" w14:textId="77777777" w:rsidR="00B16836" w:rsidRDefault="00B16836">
      <w:r>
        <w:separator/>
      </w:r>
    </w:p>
  </w:endnote>
  <w:endnote w:type="continuationSeparator" w:id="0">
    <w:p w14:paraId="09C42F8F" w14:textId="77777777" w:rsidR="00B16836" w:rsidRDefault="00B16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sch Office Sans">
    <w:altName w:val="Arial Unicode MS"/>
    <w:panose1 w:val="00000000000000000000"/>
    <w:charset w:val="00"/>
    <w:family w:val="auto"/>
    <w:pitch w:val="variable"/>
    <w:sig w:usb0="A00002FF" w:usb1="0000E0DB" w:usb2="00000000" w:usb3="00000000" w:csb0="0000019F" w:csb1="00000000"/>
  </w:font>
  <w:font w:name="Arial">
    <w:panose1 w:val="020B0604020202020204"/>
    <w:charset w:val="00"/>
    <w:family w:val="swiss"/>
    <w:pitch w:val="variable"/>
    <w:sig w:usb0="E0002EFF" w:usb1="C000785B" w:usb2="00000009" w:usb3="00000000" w:csb0="000001FF" w:csb1="00000000"/>
  </w:font>
  <w:font w:name="MLStat">
    <w:altName w:val="Arial"/>
    <w:panose1 w:val="00000000000000000000"/>
    <w:charset w:val="00"/>
    <w:family w:val="roman"/>
    <w:notTrueType/>
    <w:pitch w:val="default"/>
    <w:sig w:usb0="0282A578" w:usb1="00000008" w:usb2="0282A578" w:usb3="00000008"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50614" w14:textId="77777777" w:rsidR="003E3018" w:rsidRDefault="003E30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E6448" w14:textId="77777777" w:rsidR="003E3018" w:rsidRDefault="003E3018" w:rsidP="003E3018">
    <w:pPr>
      <w:pStyle w:val="Footer"/>
      <w:spacing w:line="240" w:lineRule="auto"/>
      <w:ind w:left="170" w:hanging="170"/>
      <w:rPr>
        <w:noProof/>
        <w:sz w:val="16"/>
      </w:rPr>
    </w:pPr>
    <w:r>
      <w:rPr>
        <w:noProof/>
        <w:sz w:val="16"/>
      </w:rPr>
      <w:t>©</w:t>
    </w:r>
    <w:r>
      <w:rPr>
        <w:noProof/>
        <w:sz w:val="16"/>
      </w:rPr>
      <w:tab/>
      <w:t>Robert Bosch GmbH reserves all rights even in the event of industrial property rights</w:t>
    </w:r>
  </w:p>
  <w:p w14:paraId="5F1A21A7" w14:textId="77777777" w:rsidR="003E3018" w:rsidRDefault="003E3018" w:rsidP="003E3018">
    <w:pPr>
      <w:pStyle w:val="Footer"/>
      <w:spacing w:line="240" w:lineRule="auto"/>
      <w:rPr>
        <w:noProof/>
        <w:sz w:val="16"/>
      </w:rPr>
    </w:pPr>
  </w:p>
  <w:p w14:paraId="0889FB7B" w14:textId="41A12A72" w:rsidR="003E3018" w:rsidRDefault="003E3018" w:rsidP="003E3018">
    <w:pPr>
      <w:pStyle w:val="Footer"/>
      <w:spacing w:line="240" w:lineRule="auto"/>
      <w:rPr>
        <w:noProof/>
        <w:sz w:val="16"/>
      </w:rPr>
    </w:pPr>
    <w:r>
      <w:rPr>
        <w:noProof/>
        <w:sz w:val="16"/>
      </w:rPr>
      <w:fldChar w:fldCharType="begin"/>
    </w:r>
    <w:r>
      <w:rPr>
        <w:noProof/>
        <w:sz w:val="16"/>
      </w:rPr>
      <w:instrText xml:space="preserve"> FILENAME   \* MERGEFORMAT </w:instrText>
    </w:r>
    <w:r>
      <w:rPr>
        <w:noProof/>
        <w:sz w:val="16"/>
      </w:rPr>
      <w:fldChar w:fldCharType="separate"/>
    </w:r>
    <w:r w:rsidR="00635889">
      <w:rPr>
        <w:noProof/>
        <w:sz w:val="16"/>
      </w:rPr>
      <w:t>hlb_evalframework_development_guide.docx</w:t>
    </w:r>
    <w:r>
      <w:rPr>
        <w:noProof/>
        <w:sz w:val="16"/>
      </w:rPr>
      <w:fldChar w:fldCharType="end"/>
    </w:r>
    <w:r>
      <w:rPr>
        <w:noProof/>
        <w:sz w:val="16"/>
      </w:rPr>
      <w:t xml:space="preserve"> | </w:t>
    </w:r>
    <w:r>
      <w:rPr>
        <w:noProof/>
        <w:sz w:val="16"/>
      </w:rPr>
      <w:fldChar w:fldCharType="begin"/>
    </w:r>
    <w:r>
      <w:rPr>
        <w:noProof/>
        <w:sz w:val="16"/>
      </w:rPr>
      <w:instrText xml:space="preserve"> SAVEDATE  \@ "dd.MM.yyyy"  \* MERGEFORMAT </w:instrText>
    </w:r>
    <w:r>
      <w:rPr>
        <w:noProof/>
        <w:sz w:val="16"/>
      </w:rPr>
      <w:fldChar w:fldCharType="separate"/>
    </w:r>
    <w:r w:rsidR="00DF024A">
      <w:rPr>
        <w:noProof/>
        <w:sz w:val="16"/>
      </w:rPr>
      <w:t>27.09.2022</w:t>
    </w:r>
    <w:r>
      <w:rPr>
        <w:noProof/>
        <w:sz w:val="16"/>
      </w:rPr>
      <w:fldChar w:fldCharType="end"/>
    </w:r>
    <w:r>
      <w:rPr>
        <w:noProof/>
        <w:sz w:val="16"/>
      </w:rPr>
      <w:t xml:space="preserve"> | </w:t>
    </w:r>
    <w:r>
      <w:rPr>
        <w:noProof/>
        <w:sz w:val="16"/>
      </w:rPr>
      <w:fldChar w:fldCharType="begin"/>
    </w:r>
    <w:r>
      <w:rPr>
        <w:noProof/>
        <w:sz w:val="16"/>
      </w:rPr>
      <w:instrText xml:space="preserve"> AUTHOR   \* MERGEFORMAT </w:instrText>
    </w:r>
    <w:r>
      <w:rPr>
        <w:noProof/>
        <w:sz w:val="16"/>
      </w:rPr>
      <w:fldChar w:fldCharType="separate"/>
    </w:r>
    <w:r w:rsidR="00635889">
      <w:rPr>
        <w:noProof/>
        <w:sz w:val="16"/>
      </w:rPr>
      <w:t>Igneczi Gergo Ferenc (CC/ENG1-Bp)</w:t>
    </w:r>
    <w:r>
      <w:rPr>
        <w:noProof/>
        <w:sz w:val="16"/>
      </w:rPr>
      <w:fldChar w:fldCharType="end"/>
    </w:r>
  </w:p>
  <w:p w14:paraId="3081622B" w14:textId="77777777" w:rsidR="00E71B4D" w:rsidRPr="003E3018" w:rsidRDefault="00E71B4D" w:rsidP="003E30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A4252" w14:textId="77777777" w:rsidR="00D756C1" w:rsidRDefault="003E3018">
    <w:pPr>
      <w:pStyle w:val="Footer"/>
      <w:spacing w:line="240" w:lineRule="auto"/>
      <w:ind w:left="170" w:hanging="170"/>
      <w:rPr>
        <w:noProof/>
        <w:sz w:val="16"/>
      </w:rPr>
    </w:pPr>
    <w:bookmarkStart w:id="21" w:name="saxCopyRight"/>
    <w:r>
      <w:rPr>
        <w:noProof/>
        <w:sz w:val="16"/>
      </w:rPr>
      <w:t>©</w:t>
    </w:r>
    <w:r>
      <w:rPr>
        <w:noProof/>
        <w:sz w:val="16"/>
      </w:rPr>
      <w:tab/>
      <w:t>Robert Bosch GmbH reserves all rights even in the event of industrial property rights</w:t>
    </w:r>
    <w:bookmarkEnd w:id="21"/>
  </w:p>
  <w:p w14:paraId="714F15FC" w14:textId="77777777" w:rsidR="00D756C1" w:rsidRDefault="00D756C1">
    <w:pPr>
      <w:pStyle w:val="Footer"/>
      <w:spacing w:line="240" w:lineRule="auto"/>
      <w:rPr>
        <w:noProof/>
        <w:sz w:val="16"/>
      </w:rPr>
    </w:pPr>
  </w:p>
  <w:p w14:paraId="020B485B" w14:textId="3521308D" w:rsidR="00D756C1" w:rsidRDefault="00D756C1">
    <w:pPr>
      <w:pStyle w:val="Footer"/>
      <w:spacing w:line="240" w:lineRule="auto"/>
      <w:rPr>
        <w:noProof/>
        <w:sz w:val="16"/>
      </w:rPr>
    </w:pPr>
    <w:r>
      <w:rPr>
        <w:noProof/>
        <w:sz w:val="16"/>
      </w:rPr>
      <w:fldChar w:fldCharType="begin"/>
    </w:r>
    <w:r>
      <w:rPr>
        <w:noProof/>
        <w:sz w:val="16"/>
      </w:rPr>
      <w:instrText xml:space="preserve"> FILENAME   \* MERGEFORMAT </w:instrText>
    </w:r>
    <w:r>
      <w:rPr>
        <w:noProof/>
        <w:sz w:val="16"/>
      </w:rPr>
      <w:fldChar w:fldCharType="separate"/>
    </w:r>
    <w:r w:rsidR="003E3018">
      <w:rPr>
        <w:noProof/>
        <w:sz w:val="16"/>
      </w:rPr>
      <w:t>Document2</w:t>
    </w:r>
    <w:r>
      <w:rPr>
        <w:noProof/>
        <w:sz w:val="16"/>
      </w:rPr>
      <w:fldChar w:fldCharType="end"/>
    </w:r>
    <w:r>
      <w:rPr>
        <w:noProof/>
        <w:sz w:val="16"/>
      </w:rPr>
      <w:t xml:space="preserve"> | </w:t>
    </w:r>
    <w:r>
      <w:rPr>
        <w:noProof/>
        <w:sz w:val="16"/>
      </w:rPr>
      <w:fldChar w:fldCharType="begin"/>
    </w:r>
    <w:r>
      <w:rPr>
        <w:noProof/>
        <w:sz w:val="16"/>
      </w:rPr>
      <w:instrText xml:space="preserve"> SAVEDATE  \@ "dd.MM.yyyy"  \* MERGEFORMAT </w:instrText>
    </w:r>
    <w:r>
      <w:rPr>
        <w:noProof/>
        <w:sz w:val="16"/>
      </w:rPr>
      <w:fldChar w:fldCharType="separate"/>
    </w:r>
    <w:r w:rsidR="00DF024A">
      <w:rPr>
        <w:noProof/>
        <w:sz w:val="16"/>
      </w:rPr>
      <w:t>27.09.2022</w:t>
    </w:r>
    <w:r>
      <w:rPr>
        <w:noProof/>
        <w:sz w:val="16"/>
      </w:rPr>
      <w:fldChar w:fldCharType="end"/>
    </w:r>
    <w:r>
      <w:rPr>
        <w:noProof/>
        <w:sz w:val="16"/>
      </w:rPr>
      <w:t xml:space="preserve"> | </w:t>
    </w:r>
    <w:r>
      <w:rPr>
        <w:noProof/>
        <w:sz w:val="16"/>
      </w:rPr>
      <w:fldChar w:fldCharType="begin"/>
    </w:r>
    <w:r>
      <w:rPr>
        <w:noProof/>
        <w:sz w:val="16"/>
      </w:rPr>
      <w:instrText xml:space="preserve"> AUTHOR   \* MERGEFORMAT </w:instrText>
    </w:r>
    <w:r>
      <w:rPr>
        <w:noProof/>
        <w:sz w:val="16"/>
      </w:rPr>
      <w:fldChar w:fldCharType="separate"/>
    </w:r>
    <w:r w:rsidR="003E3018">
      <w:rPr>
        <w:noProof/>
        <w:sz w:val="16"/>
      </w:rPr>
      <w:t>Igneczi Gergo Ferenc (CC/ENG1-Bp)</w:t>
    </w:r>
    <w:r>
      <w:rPr>
        <w:noProof/>
        <w:sz w:val="16"/>
      </w:rPr>
      <w:fldChar w:fldCharType="end"/>
    </w:r>
  </w:p>
  <w:p w14:paraId="05E37C71" w14:textId="77777777" w:rsidR="00D756C1" w:rsidRDefault="00D756C1">
    <w:pPr>
      <w:pStyle w:val="Footer"/>
      <w:spacing w:line="556" w:lineRule="exac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B5898" w14:textId="77777777" w:rsidR="00B16836" w:rsidRDefault="00B16836">
      <w:r>
        <w:separator/>
      </w:r>
    </w:p>
  </w:footnote>
  <w:footnote w:type="continuationSeparator" w:id="0">
    <w:p w14:paraId="0BC36AFC" w14:textId="77777777" w:rsidR="00B16836" w:rsidRDefault="00B168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1AB2D" w14:textId="77777777" w:rsidR="003E3018" w:rsidRDefault="003E30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2D10D" w14:textId="77777777" w:rsidR="00402D43" w:rsidRPr="00584B4B" w:rsidRDefault="00406801">
    <w:pPr>
      <w:pStyle w:val="Header"/>
      <w:spacing w:line="400" w:lineRule="exact"/>
      <w:rPr>
        <w:noProof/>
      </w:rPr>
    </w:pPr>
    <w:r>
      <w:rPr>
        <w:noProof/>
      </w:rPr>
      <w:drawing>
        <wp:anchor distT="0" distB="0" distL="114300" distR="114300" simplePos="0" relativeHeight="251683840" behindDoc="0" locked="0" layoutInCell="1" allowOverlap="1" wp14:anchorId="0C7E12EB" wp14:editId="5BA8737F">
          <wp:simplePos x="0" y="0"/>
          <wp:positionH relativeFrom="page">
            <wp:align>right</wp:align>
          </wp:positionH>
          <wp:positionV relativeFrom="paragraph">
            <wp:posOffset>8353</wp:posOffset>
          </wp:positionV>
          <wp:extent cx="7548185" cy="1606062"/>
          <wp:effectExtent l="0" t="0" r="0" b="0"/>
          <wp:wrapNone/>
          <wp:docPr id="10" name="invis_header_page3"/>
          <wp:cNvGraphicFramePr>
            <a:graphicFrameLocks xmlns:a="http://schemas.openxmlformats.org/drawingml/2006/main" noSelect="1" noChangeAspect="1"/>
          </wp:cNvGraphicFramePr>
          <a:graphic xmlns:a="http://schemas.openxmlformats.org/drawingml/2006/main">
            <a:graphicData uri="http://schemas.openxmlformats.org/drawingml/2006/picture">
              <pic:pic xmlns:pic="http://schemas.openxmlformats.org/drawingml/2006/picture">
                <pic:nvPicPr>
                  <pic:cNvPr id="4" name="invisible.png"/>
                  <pic:cNvPicPr/>
                </pic:nvPicPr>
                <pic:blipFill>
                  <a:blip r:embed="rId1"/>
                  <a:stretch>
                    <a:fillRect/>
                  </a:stretch>
                </pic:blipFill>
                <pic:spPr>
                  <a:xfrm>
                    <a:off x="0" y="0"/>
                    <a:ext cx="7572443" cy="1611223"/>
                  </a:xfrm>
                  <a:prstGeom prst="rect">
                    <a:avLst/>
                  </a:prstGeom>
                </pic:spPr>
              </pic:pic>
            </a:graphicData>
          </a:graphic>
          <wp14:sizeRelH relativeFrom="margin">
            <wp14:pctWidth>0</wp14:pctWidth>
          </wp14:sizeRelH>
          <wp14:sizeRelV relativeFrom="margin">
            <wp14:pctHeight>0</wp14:pctHeight>
          </wp14:sizeRelV>
        </wp:anchor>
      </w:drawing>
    </w:r>
  </w:p>
  <w:tbl>
    <w:tblPr>
      <w:tblW w:w="9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22"/>
      <w:gridCol w:w="980"/>
    </w:tblGrid>
    <w:tr w:rsidR="00402D43" w:rsidRPr="00584B4B" w14:paraId="4723253B" w14:textId="77777777" w:rsidTr="00955357">
      <w:trPr>
        <w:trHeight w:hRule="exact" w:val="397"/>
      </w:trPr>
      <w:tc>
        <w:tcPr>
          <w:tcW w:w="8222" w:type="dxa"/>
          <w:shd w:val="clear" w:color="auto" w:fill="00376A"/>
        </w:tcPr>
        <w:p w14:paraId="7CCA9884" w14:textId="77777777" w:rsidR="00402D43" w:rsidRPr="00584B4B" w:rsidRDefault="003E3018" w:rsidP="009C78FC">
          <w:pPr>
            <w:pStyle w:val="Header"/>
            <w:spacing w:line="300" w:lineRule="atLeast"/>
            <w:ind w:left="284"/>
            <w:rPr>
              <w:noProof/>
              <w:color w:val="FFFFFF"/>
              <w:sz w:val="16"/>
            </w:rPr>
          </w:pPr>
          <w:bookmarkStart w:id="20" w:name="saxSectionHeader_1"/>
          <w:r>
            <w:rPr>
              <w:noProof/>
              <w:color w:val="FFFFFF"/>
              <w:sz w:val="16"/>
            </w:rPr>
            <w:t>User Documentation</w:t>
          </w:r>
          <w:bookmarkEnd w:id="20"/>
        </w:p>
      </w:tc>
      <w:tc>
        <w:tcPr>
          <w:tcW w:w="980" w:type="dxa"/>
          <w:tcBorders>
            <w:bottom w:val="single" w:sz="4" w:space="0" w:color="auto"/>
          </w:tcBorders>
          <w:shd w:val="clear" w:color="auto" w:fill="auto"/>
        </w:tcPr>
        <w:p w14:paraId="0349F405" w14:textId="77777777" w:rsidR="00402D43" w:rsidRPr="00584B4B" w:rsidRDefault="00402D43">
          <w:pPr>
            <w:pStyle w:val="Header"/>
            <w:spacing w:line="300" w:lineRule="atLeast"/>
            <w:ind w:left="284"/>
            <w:rPr>
              <w:noProof/>
              <w:sz w:val="16"/>
            </w:rPr>
          </w:pPr>
          <w:r w:rsidRPr="00584B4B">
            <w:rPr>
              <w:noProof/>
              <w:sz w:val="16"/>
            </w:rPr>
            <w:fldChar w:fldCharType="begin"/>
          </w:r>
          <w:r w:rsidRPr="00584B4B">
            <w:rPr>
              <w:noProof/>
              <w:sz w:val="16"/>
            </w:rPr>
            <w:instrText xml:space="preserve"> PAGE </w:instrText>
          </w:r>
          <w:r w:rsidRPr="00584B4B">
            <w:rPr>
              <w:noProof/>
              <w:sz w:val="16"/>
            </w:rPr>
            <w:fldChar w:fldCharType="separate"/>
          </w:r>
          <w:r w:rsidR="00584B4B">
            <w:rPr>
              <w:noProof/>
              <w:sz w:val="16"/>
            </w:rPr>
            <w:t>3</w:t>
          </w:r>
          <w:r w:rsidRPr="00584B4B">
            <w:rPr>
              <w:noProof/>
              <w:sz w:val="16"/>
            </w:rPr>
            <w:fldChar w:fldCharType="end"/>
          </w:r>
          <w:r w:rsidRPr="00584B4B">
            <w:rPr>
              <w:noProof/>
              <w:sz w:val="16"/>
            </w:rPr>
            <w:t>|</w:t>
          </w:r>
          <w:r w:rsidRPr="00584B4B">
            <w:rPr>
              <w:noProof/>
              <w:sz w:val="16"/>
            </w:rPr>
            <w:fldChar w:fldCharType="begin"/>
          </w:r>
          <w:r w:rsidRPr="00584B4B">
            <w:rPr>
              <w:noProof/>
              <w:sz w:val="16"/>
            </w:rPr>
            <w:instrText xml:space="preserve"> NUMPAGES </w:instrText>
          </w:r>
          <w:r w:rsidRPr="00584B4B">
            <w:rPr>
              <w:noProof/>
              <w:sz w:val="16"/>
            </w:rPr>
            <w:fldChar w:fldCharType="separate"/>
          </w:r>
          <w:r w:rsidR="00584B4B">
            <w:rPr>
              <w:noProof/>
              <w:sz w:val="16"/>
            </w:rPr>
            <w:t>3</w:t>
          </w:r>
          <w:r w:rsidRPr="00584B4B">
            <w:rPr>
              <w:noProof/>
              <w:sz w:val="16"/>
            </w:rPr>
            <w:fldChar w:fldCharType="end"/>
          </w:r>
        </w:p>
      </w:tc>
    </w:tr>
  </w:tbl>
  <w:p w14:paraId="2A5811DE" w14:textId="77777777" w:rsidR="00402D43" w:rsidRPr="00584B4B" w:rsidRDefault="00402D43" w:rsidP="003E3018">
    <w:pPr>
      <w:pStyle w:val="Header"/>
      <w:spacing w:line="1376" w:lineRule="exact"/>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F7040" w14:textId="77777777" w:rsidR="007C4254" w:rsidRDefault="007C4254">
    <w:pPr>
      <w:pStyle w:val="Header"/>
      <w:spacing w:line="400" w:lineRule="exact"/>
    </w:pPr>
  </w:p>
  <w:tbl>
    <w:tblPr>
      <w:tblW w:w="9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22"/>
      <w:gridCol w:w="980"/>
    </w:tblGrid>
    <w:tr w:rsidR="007C4254" w14:paraId="023987BA" w14:textId="77777777">
      <w:trPr>
        <w:trHeight w:hRule="exact" w:val="397"/>
      </w:trPr>
      <w:tc>
        <w:tcPr>
          <w:tcW w:w="8222" w:type="dxa"/>
          <w:shd w:val="clear" w:color="auto" w:fill="00376A"/>
        </w:tcPr>
        <w:p w14:paraId="0D91F76F" w14:textId="77777777" w:rsidR="007C4254" w:rsidRDefault="007C4254">
          <w:pPr>
            <w:pStyle w:val="Header"/>
            <w:spacing w:line="300" w:lineRule="atLeast"/>
            <w:ind w:left="284"/>
            <w:rPr>
              <w:color w:val="FFFFFF"/>
              <w:sz w:val="16"/>
            </w:rPr>
          </w:pPr>
          <w:r>
            <w:rPr>
              <w:color w:val="FFFFFF"/>
              <w:sz w:val="16"/>
            </w:rPr>
            <w:t>Anwenderdokumentation</w:t>
          </w:r>
        </w:p>
      </w:tc>
      <w:tc>
        <w:tcPr>
          <w:tcW w:w="980" w:type="dxa"/>
          <w:tcBorders>
            <w:bottom w:val="nil"/>
          </w:tcBorders>
          <w:shd w:val="clear" w:color="auto" w:fill="auto"/>
        </w:tcPr>
        <w:p w14:paraId="33CE08EF" w14:textId="77777777" w:rsidR="007C4254" w:rsidRDefault="007C4254">
          <w:pPr>
            <w:pStyle w:val="Header"/>
            <w:spacing w:line="300" w:lineRule="atLeast"/>
            <w:ind w:left="284"/>
            <w:rPr>
              <w:sz w:val="16"/>
            </w:rPr>
          </w:pPr>
          <w:r>
            <w:rPr>
              <w:sz w:val="16"/>
            </w:rPr>
            <w:fldChar w:fldCharType="begin"/>
          </w:r>
          <w:r>
            <w:rPr>
              <w:sz w:val="16"/>
            </w:rPr>
            <w:instrText xml:space="preserve"> PAGE </w:instrText>
          </w:r>
          <w:r>
            <w:rPr>
              <w:sz w:val="16"/>
            </w:rPr>
            <w:fldChar w:fldCharType="separate"/>
          </w:r>
          <w:r w:rsidR="00402D43">
            <w:rPr>
              <w:noProof/>
              <w:sz w:val="16"/>
            </w:rPr>
            <w:t>3</w:t>
          </w:r>
          <w:r>
            <w:rPr>
              <w:sz w:val="16"/>
            </w:rPr>
            <w:fldChar w:fldCharType="end"/>
          </w:r>
          <w:r>
            <w:rPr>
              <w:sz w:val="16"/>
            </w:rPr>
            <w:t>|</w:t>
          </w:r>
          <w:r>
            <w:rPr>
              <w:sz w:val="16"/>
            </w:rPr>
            <w:fldChar w:fldCharType="begin"/>
          </w:r>
          <w:r>
            <w:rPr>
              <w:sz w:val="16"/>
            </w:rPr>
            <w:instrText xml:space="preserve"> NUMPAGES </w:instrText>
          </w:r>
          <w:r>
            <w:rPr>
              <w:sz w:val="16"/>
            </w:rPr>
            <w:fldChar w:fldCharType="separate"/>
          </w:r>
          <w:r w:rsidR="00402D43">
            <w:rPr>
              <w:noProof/>
              <w:sz w:val="16"/>
            </w:rPr>
            <w:t>4</w:t>
          </w:r>
          <w:r>
            <w:rPr>
              <w:sz w:val="16"/>
            </w:rPr>
            <w:fldChar w:fldCharType="end"/>
          </w:r>
        </w:p>
      </w:tc>
    </w:tr>
  </w:tbl>
  <w:p w14:paraId="7418A84F" w14:textId="77777777" w:rsidR="007C4254" w:rsidRDefault="007C4254" w:rsidP="003E3018">
    <w:pPr>
      <w:pStyle w:val="Header"/>
      <w:spacing w:line="1376" w:lineRule="exact"/>
    </w:pPr>
    <w:r>
      <w:rPr>
        <w:noProof/>
      </w:rPr>
      <mc:AlternateContent>
        <mc:Choice Requires="wpg">
          <w:drawing>
            <wp:anchor distT="0" distB="0" distL="114300" distR="114300" simplePos="0" relativeHeight="251663360" behindDoc="0" locked="0" layoutInCell="0" allowOverlap="1" wp14:anchorId="6863BCD4" wp14:editId="55500E38">
              <wp:simplePos x="0" y="0"/>
              <wp:positionH relativeFrom="column">
                <wp:posOffset>1386205</wp:posOffset>
              </wp:positionH>
              <wp:positionV relativeFrom="paragraph">
                <wp:posOffset>0</wp:posOffset>
              </wp:positionV>
              <wp:extent cx="4458335" cy="371475"/>
              <wp:effectExtent l="0" t="0" r="0" b="0"/>
              <wp:wrapNone/>
              <wp:docPr id="556" name="Group 5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335" cy="371475"/>
                        <a:chOff x="1021" y="5454"/>
                        <a:chExt cx="7021" cy="585"/>
                      </a:xfrm>
                    </wpg:grpSpPr>
                    <pic:pic xmlns:pic="http://schemas.openxmlformats.org/drawingml/2006/picture">
                      <pic:nvPicPr>
                        <pic:cNvPr id="557" name="Picture 54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027" y="5454"/>
                          <a:ext cx="6015" cy="585"/>
                        </a:xfrm>
                        <a:prstGeom prst="rect">
                          <a:avLst/>
                        </a:prstGeom>
                        <a:noFill/>
                        <a:extLst>
                          <a:ext uri="{909E8E84-426E-40DD-AFC4-6F175D3DCCD1}">
                            <a14:hiddenFill xmlns:a14="http://schemas.microsoft.com/office/drawing/2010/main">
                              <a:solidFill>
                                <a:srgbClr val="FFFFFF"/>
                              </a:solidFill>
                            </a14:hiddenFill>
                          </a:ext>
                        </a:extLst>
                      </pic:spPr>
                    </pic:pic>
                    <wps:wsp>
                      <wps:cNvPr id="558" name="Rectangle 549"/>
                      <wps:cNvSpPr>
                        <a:spLocks noChangeArrowheads="1"/>
                      </wps:cNvSpPr>
                      <wps:spPr bwMode="auto">
                        <a:xfrm>
                          <a:off x="1021" y="5454"/>
                          <a:ext cx="1006" cy="585"/>
                        </a:xfrm>
                        <a:prstGeom prst="rect">
                          <a:avLst/>
                        </a:prstGeom>
                        <a:solidFill>
                          <a:srgbClr val="6CA8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B8E88C" id="Group 547" o:spid="_x0000_s1026" style="position:absolute;margin-left:109.15pt;margin-top:0;width:351.05pt;height:29.25pt;z-index:251663360" coordorigin="1021,5454" coordsize="7021,5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8" o:spid="_x0000_s1027" type="#_x0000_t75" style="position:absolute;left:2027;top:5454;width:6015;height: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">
                <v:imagedata r:id="rId2" o:title=""/>
              </v:shape>
              <v:rect id="Rectangle 549" o:spid="_x0000_s1028" style="position:absolute;left:1021;top:5454;width:1006;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" fillcolor="#6ca8ca" stroked="f"/>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D6D8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A2882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C699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55CA5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AC40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8488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A6B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DBC07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087E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2A7B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EF494F"/>
    <w:multiLevelType w:val="multilevel"/>
    <w:tmpl w:val="CF4AEE34"/>
    <w:lvl w:ilvl="0">
      <w:start w:val="1"/>
      <w:numFmt w:val="decimal"/>
      <w:pStyle w:val="Heading1"/>
      <w:lvlText w:val="%1."/>
      <w:lvlJc w:val="left"/>
      <w:pPr>
        <w:tabs>
          <w:tab w:val="num" w:pos="556"/>
        </w:tabs>
        <w:ind w:left="556" w:hanging="272"/>
      </w:pPr>
      <w:rPr>
        <w:rFonts w:hint="default"/>
      </w:rPr>
    </w:lvl>
    <w:lvl w:ilvl="1">
      <w:start w:val="1"/>
      <w:numFmt w:val="decimal"/>
      <w:pStyle w:val="Heading2"/>
      <w:lvlText w:val="%1.%2"/>
      <w:lvlJc w:val="left"/>
      <w:pPr>
        <w:tabs>
          <w:tab w:val="num" w:pos="828"/>
        </w:tabs>
        <w:ind w:left="828" w:hanging="544"/>
      </w:pPr>
      <w:rPr>
        <w:rFonts w:hint="default"/>
      </w:rPr>
    </w:lvl>
    <w:lvl w:ilvl="2">
      <w:start w:val="1"/>
      <w:numFmt w:val="decimal"/>
      <w:pStyle w:val="Heading3"/>
      <w:lvlText w:val="%1.%2.%3"/>
      <w:lvlJc w:val="left"/>
      <w:pPr>
        <w:tabs>
          <w:tab w:val="num" w:pos="1100"/>
        </w:tabs>
        <w:ind w:left="1100" w:hanging="816"/>
      </w:pPr>
      <w:rPr>
        <w:rFonts w:hint="default"/>
      </w:rPr>
    </w:lvl>
    <w:lvl w:ilvl="3">
      <w:start w:val="1"/>
      <w:numFmt w:val="decimal"/>
      <w:pStyle w:val="Heading4"/>
      <w:lvlText w:val="%1.%2.%3.%4"/>
      <w:lvlJc w:val="left"/>
      <w:pPr>
        <w:tabs>
          <w:tab w:val="num" w:pos="1373"/>
        </w:tabs>
        <w:ind w:left="1373" w:hanging="1089"/>
      </w:pPr>
      <w:rPr>
        <w:rFonts w:hint="default"/>
      </w:rPr>
    </w:lvl>
    <w:lvl w:ilvl="4">
      <w:start w:val="1"/>
      <w:numFmt w:val="decimal"/>
      <w:lvlText w:val="%1.%2.%3.%4.%5"/>
      <w:lvlJc w:val="left"/>
      <w:pPr>
        <w:tabs>
          <w:tab w:val="num" w:pos="1373"/>
        </w:tabs>
        <w:ind w:left="1373" w:hanging="1089"/>
      </w:pPr>
      <w:rPr>
        <w:rFonts w:hint="default"/>
      </w:rPr>
    </w:lvl>
    <w:lvl w:ilvl="5">
      <w:start w:val="1"/>
      <w:numFmt w:val="decimal"/>
      <w:lvlText w:val="%1.%2.%3.%4.%5.%6"/>
      <w:lvlJc w:val="left"/>
      <w:pPr>
        <w:tabs>
          <w:tab w:val="num" w:pos="1645"/>
        </w:tabs>
        <w:ind w:left="1645" w:hanging="1361"/>
      </w:pPr>
      <w:rPr>
        <w:rFonts w:hint="default"/>
      </w:rPr>
    </w:lvl>
    <w:lvl w:ilvl="6">
      <w:start w:val="1"/>
      <w:numFmt w:val="decimal"/>
      <w:lvlText w:val="%1.%2.%3.%4.%5.%6.%7"/>
      <w:lvlJc w:val="left"/>
      <w:pPr>
        <w:tabs>
          <w:tab w:val="num" w:pos="1917"/>
        </w:tabs>
        <w:ind w:left="1917" w:hanging="1633"/>
      </w:pPr>
      <w:rPr>
        <w:rFonts w:hint="default"/>
      </w:rPr>
    </w:lvl>
    <w:lvl w:ilvl="7">
      <w:start w:val="1"/>
      <w:numFmt w:val="decimal"/>
      <w:lvlText w:val="%1.%2.%3.%4.%5.%6.%7.%8"/>
      <w:lvlJc w:val="left"/>
      <w:pPr>
        <w:tabs>
          <w:tab w:val="num" w:pos="1917"/>
        </w:tabs>
        <w:ind w:left="1917" w:hanging="1633"/>
      </w:pPr>
      <w:rPr>
        <w:rFonts w:hint="default"/>
      </w:rPr>
    </w:lvl>
    <w:lvl w:ilvl="8">
      <w:start w:val="1"/>
      <w:numFmt w:val="decimal"/>
      <w:lvlText w:val="%1.%2.%3.%4.%5.%6.%7.%8.%9"/>
      <w:lvlJc w:val="left"/>
      <w:pPr>
        <w:tabs>
          <w:tab w:val="num" w:pos="2189"/>
        </w:tabs>
        <w:ind w:left="2189" w:hanging="1905"/>
      </w:pPr>
      <w:rPr>
        <w:rFonts w:hint="default"/>
      </w:rPr>
    </w:lvl>
  </w:abstractNum>
  <w:abstractNum w:abstractNumId="11" w15:restartNumberingAfterBreak="0">
    <w:nsid w:val="163A6E23"/>
    <w:multiLevelType w:val="hybridMultilevel"/>
    <w:tmpl w:val="75A26026"/>
    <w:lvl w:ilvl="0" w:tplc="23446C6A">
      <w:start w:val="1"/>
      <w:numFmt w:val="bullet"/>
      <w:pStyle w:val="Aufzhlung"/>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3F6664"/>
    <w:multiLevelType w:val="hybridMultilevel"/>
    <w:tmpl w:val="CE9E0A08"/>
    <w:lvl w:ilvl="0" w:tplc="E9AAA4EC">
      <w:start w:val="1"/>
      <w:numFmt w:val="bullet"/>
      <w:pStyle w:val="Eingabe"/>
      <w:lvlText w:val=""/>
      <w:lvlJc w:val="left"/>
      <w:pPr>
        <w:tabs>
          <w:tab w:val="num" w:pos="0"/>
        </w:tabs>
        <w:ind w:left="0" w:hanging="1701"/>
      </w:pPr>
      <w:rPr>
        <w:rFonts w:ascii="Wingdings" w:hAnsi="Wingdings" w:hint="default"/>
        <w:b w:val="0"/>
        <w:i w:val="0"/>
        <w:color w:val="auto"/>
        <w:sz w:val="32"/>
      </w:rPr>
    </w:lvl>
    <w:lvl w:ilvl="1" w:tplc="6F1275FE" w:tentative="1">
      <w:start w:val="1"/>
      <w:numFmt w:val="bullet"/>
      <w:lvlText w:val="o"/>
      <w:lvlJc w:val="left"/>
      <w:pPr>
        <w:tabs>
          <w:tab w:val="num" w:pos="1440"/>
        </w:tabs>
        <w:ind w:left="1440" w:hanging="360"/>
      </w:pPr>
      <w:rPr>
        <w:rFonts w:ascii="Courier New" w:hAnsi="Courier New" w:hint="default"/>
      </w:rPr>
    </w:lvl>
    <w:lvl w:ilvl="2" w:tplc="0E5403D0" w:tentative="1">
      <w:start w:val="1"/>
      <w:numFmt w:val="bullet"/>
      <w:lvlText w:val=""/>
      <w:lvlJc w:val="left"/>
      <w:pPr>
        <w:tabs>
          <w:tab w:val="num" w:pos="2160"/>
        </w:tabs>
        <w:ind w:left="2160" w:hanging="360"/>
      </w:pPr>
      <w:rPr>
        <w:rFonts w:ascii="Wingdings" w:hAnsi="Wingdings" w:hint="default"/>
      </w:rPr>
    </w:lvl>
    <w:lvl w:ilvl="3" w:tplc="958EDEA6" w:tentative="1">
      <w:start w:val="1"/>
      <w:numFmt w:val="bullet"/>
      <w:lvlText w:val=""/>
      <w:lvlJc w:val="left"/>
      <w:pPr>
        <w:tabs>
          <w:tab w:val="num" w:pos="2880"/>
        </w:tabs>
        <w:ind w:left="2880" w:hanging="360"/>
      </w:pPr>
      <w:rPr>
        <w:rFonts w:ascii="Symbol" w:hAnsi="Symbol" w:hint="default"/>
      </w:rPr>
    </w:lvl>
    <w:lvl w:ilvl="4" w:tplc="17F43858" w:tentative="1">
      <w:start w:val="1"/>
      <w:numFmt w:val="bullet"/>
      <w:lvlText w:val="o"/>
      <w:lvlJc w:val="left"/>
      <w:pPr>
        <w:tabs>
          <w:tab w:val="num" w:pos="3600"/>
        </w:tabs>
        <w:ind w:left="3600" w:hanging="360"/>
      </w:pPr>
      <w:rPr>
        <w:rFonts w:ascii="Courier New" w:hAnsi="Courier New" w:hint="default"/>
      </w:rPr>
    </w:lvl>
    <w:lvl w:ilvl="5" w:tplc="0C14BBD4" w:tentative="1">
      <w:start w:val="1"/>
      <w:numFmt w:val="bullet"/>
      <w:lvlText w:val=""/>
      <w:lvlJc w:val="left"/>
      <w:pPr>
        <w:tabs>
          <w:tab w:val="num" w:pos="4320"/>
        </w:tabs>
        <w:ind w:left="4320" w:hanging="360"/>
      </w:pPr>
      <w:rPr>
        <w:rFonts w:ascii="Wingdings" w:hAnsi="Wingdings" w:hint="default"/>
      </w:rPr>
    </w:lvl>
    <w:lvl w:ilvl="6" w:tplc="47AA9F36" w:tentative="1">
      <w:start w:val="1"/>
      <w:numFmt w:val="bullet"/>
      <w:lvlText w:val=""/>
      <w:lvlJc w:val="left"/>
      <w:pPr>
        <w:tabs>
          <w:tab w:val="num" w:pos="5040"/>
        </w:tabs>
        <w:ind w:left="5040" w:hanging="360"/>
      </w:pPr>
      <w:rPr>
        <w:rFonts w:ascii="Symbol" w:hAnsi="Symbol" w:hint="default"/>
      </w:rPr>
    </w:lvl>
    <w:lvl w:ilvl="7" w:tplc="65447062" w:tentative="1">
      <w:start w:val="1"/>
      <w:numFmt w:val="bullet"/>
      <w:lvlText w:val="o"/>
      <w:lvlJc w:val="left"/>
      <w:pPr>
        <w:tabs>
          <w:tab w:val="num" w:pos="5760"/>
        </w:tabs>
        <w:ind w:left="5760" w:hanging="360"/>
      </w:pPr>
      <w:rPr>
        <w:rFonts w:ascii="Courier New" w:hAnsi="Courier New" w:hint="default"/>
      </w:rPr>
    </w:lvl>
    <w:lvl w:ilvl="8" w:tplc="E43EDBB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152D5E"/>
    <w:multiLevelType w:val="hybridMultilevel"/>
    <w:tmpl w:val="190C67B8"/>
    <w:lvl w:ilvl="0" w:tplc="8A88F8CA">
      <w:numFmt w:val="bullet"/>
      <w:lvlText w:val="-"/>
      <w:lvlJc w:val="left"/>
      <w:pPr>
        <w:ind w:left="720" w:hanging="360"/>
      </w:pPr>
      <w:rPr>
        <w:rFonts w:ascii="Bosch Office Sans" w:eastAsia="Times New Roman" w:hAnsi="Bosch Office San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6212D"/>
    <w:multiLevelType w:val="hybridMultilevel"/>
    <w:tmpl w:val="4A44A916"/>
    <w:lvl w:ilvl="0" w:tplc="AF34E588">
      <w:start w:val="1"/>
      <w:numFmt w:val="bullet"/>
      <w:pStyle w:val="Hinweis"/>
      <w:lvlText w:val=""/>
      <w:lvlJc w:val="left"/>
      <w:pPr>
        <w:tabs>
          <w:tab w:val="num" w:pos="0"/>
        </w:tabs>
        <w:ind w:left="0" w:hanging="1701"/>
      </w:pPr>
      <w:rPr>
        <w:rFonts w:ascii="Wingdings" w:hAnsi="Wingdings" w:hint="default"/>
        <w:b w:val="0"/>
        <w:i w:val="0"/>
        <w:sz w:val="36"/>
      </w:rPr>
    </w:lvl>
    <w:lvl w:ilvl="1" w:tplc="50D0A802" w:tentative="1">
      <w:start w:val="1"/>
      <w:numFmt w:val="bullet"/>
      <w:lvlText w:val="o"/>
      <w:lvlJc w:val="left"/>
      <w:pPr>
        <w:tabs>
          <w:tab w:val="num" w:pos="1440"/>
        </w:tabs>
        <w:ind w:left="1440" w:hanging="360"/>
      </w:pPr>
      <w:rPr>
        <w:rFonts w:ascii="Courier New" w:hAnsi="Courier New" w:hint="default"/>
      </w:rPr>
    </w:lvl>
    <w:lvl w:ilvl="2" w:tplc="FA16A772" w:tentative="1">
      <w:start w:val="1"/>
      <w:numFmt w:val="bullet"/>
      <w:lvlText w:val=""/>
      <w:lvlJc w:val="left"/>
      <w:pPr>
        <w:tabs>
          <w:tab w:val="num" w:pos="2160"/>
        </w:tabs>
        <w:ind w:left="2160" w:hanging="360"/>
      </w:pPr>
      <w:rPr>
        <w:rFonts w:ascii="Wingdings" w:hAnsi="Wingdings" w:hint="default"/>
      </w:rPr>
    </w:lvl>
    <w:lvl w:ilvl="3" w:tplc="66C89852" w:tentative="1">
      <w:start w:val="1"/>
      <w:numFmt w:val="bullet"/>
      <w:lvlText w:val=""/>
      <w:lvlJc w:val="left"/>
      <w:pPr>
        <w:tabs>
          <w:tab w:val="num" w:pos="2880"/>
        </w:tabs>
        <w:ind w:left="2880" w:hanging="360"/>
      </w:pPr>
      <w:rPr>
        <w:rFonts w:ascii="Symbol" w:hAnsi="Symbol" w:hint="default"/>
      </w:rPr>
    </w:lvl>
    <w:lvl w:ilvl="4" w:tplc="17D0EFAA" w:tentative="1">
      <w:start w:val="1"/>
      <w:numFmt w:val="bullet"/>
      <w:lvlText w:val="o"/>
      <w:lvlJc w:val="left"/>
      <w:pPr>
        <w:tabs>
          <w:tab w:val="num" w:pos="3600"/>
        </w:tabs>
        <w:ind w:left="3600" w:hanging="360"/>
      </w:pPr>
      <w:rPr>
        <w:rFonts w:ascii="Courier New" w:hAnsi="Courier New" w:hint="default"/>
      </w:rPr>
    </w:lvl>
    <w:lvl w:ilvl="5" w:tplc="04E422D2" w:tentative="1">
      <w:start w:val="1"/>
      <w:numFmt w:val="bullet"/>
      <w:lvlText w:val=""/>
      <w:lvlJc w:val="left"/>
      <w:pPr>
        <w:tabs>
          <w:tab w:val="num" w:pos="4320"/>
        </w:tabs>
        <w:ind w:left="4320" w:hanging="360"/>
      </w:pPr>
      <w:rPr>
        <w:rFonts w:ascii="Wingdings" w:hAnsi="Wingdings" w:hint="default"/>
      </w:rPr>
    </w:lvl>
    <w:lvl w:ilvl="6" w:tplc="1382BA0A" w:tentative="1">
      <w:start w:val="1"/>
      <w:numFmt w:val="bullet"/>
      <w:lvlText w:val=""/>
      <w:lvlJc w:val="left"/>
      <w:pPr>
        <w:tabs>
          <w:tab w:val="num" w:pos="5040"/>
        </w:tabs>
        <w:ind w:left="5040" w:hanging="360"/>
      </w:pPr>
      <w:rPr>
        <w:rFonts w:ascii="Symbol" w:hAnsi="Symbol" w:hint="default"/>
      </w:rPr>
    </w:lvl>
    <w:lvl w:ilvl="7" w:tplc="7F94EB7E" w:tentative="1">
      <w:start w:val="1"/>
      <w:numFmt w:val="bullet"/>
      <w:lvlText w:val="o"/>
      <w:lvlJc w:val="left"/>
      <w:pPr>
        <w:tabs>
          <w:tab w:val="num" w:pos="5760"/>
        </w:tabs>
        <w:ind w:left="5760" w:hanging="360"/>
      </w:pPr>
      <w:rPr>
        <w:rFonts w:ascii="Courier New" w:hAnsi="Courier New" w:hint="default"/>
      </w:rPr>
    </w:lvl>
    <w:lvl w:ilvl="8" w:tplc="F81CE10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DB1EC2"/>
    <w:multiLevelType w:val="hybridMultilevel"/>
    <w:tmpl w:val="5324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120E6A"/>
    <w:multiLevelType w:val="hybridMultilevel"/>
    <w:tmpl w:val="4E2E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2"/>
  </w:num>
  <w:num w:numId="16">
    <w:abstractNumId w:val="14"/>
  </w:num>
  <w:num w:numId="17">
    <w:abstractNumId w:val="12"/>
  </w:num>
  <w:num w:numId="18">
    <w:abstractNumId w:val="12"/>
  </w:num>
  <w:num w:numId="19">
    <w:abstractNumId w:val="12"/>
  </w:num>
  <w:num w:numId="20">
    <w:abstractNumId w:val="15"/>
  </w:num>
  <w:num w:numId="21">
    <w:abstractNumId w:val="16"/>
  </w:num>
  <w:num w:numId="22">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42"/>
  <w:drawingGridHorizontalSpacing w:val="100"/>
  <w:drawingGridVerticalSpacing w:val="142"/>
  <w:displayHorizontalDrawingGridEvery w:val="2"/>
  <w:noPunctuationKerning/>
  <w:characterSpacingControl w:val="doNotCompress"/>
  <w:hdrShapeDefaults>
    <o:shapedefaults v:ext="edit" spidmax="2050">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fg.Checksum" w:val="7895531669"/>
    <w:docVar w:name="cfgDocument.ConfigStructure" w:val="[Config]&lt;CRLF&gt;Nodes=1&lt;CRLF&gt;Node1=MainNode1&lt;CRLF&gt;DefNode=MainNode1&lt;CRLF&gt;[MainNode1]&lt;CRLF&gt;Name=Default&lt;CRLF&gt;Nodes=1&lt;CRLF&gt;DefNode=MainNode1.MainNode1&lt;CRLF&gt;Node1=MainNode1.MainNode1&lt;CRLF&gt;[MainNode1.MainNode1]&lt;CRLF&gt;Name=Default&lt;CRLF&gt;"/>
    <w:docVar w:name="cfgDocument.Default.Default" w:val="&lt;CRLF&gt;[System]&lt;CRLF&gt;Name=txt,System&lt;CRLF&gt;Language=txt,2057&lt;CRLF&gt;SystemType=txt,0&lt;CRLF&gt;NodesLevel1=txt,0&lt;CRLF&gt;NodesLevel2=txt,1&lt;CRLF&gt;NodesLevel3=txt,2&lt;CRLF&gt;Nodes=lst,0 ,MainNode1,&lt;CRLF&gt;MdFieldsIDs=lst,0,&lt;CRLF&gt;MdFieldsNames=lst,0,&lt;CRLF&gt;MdFieldsCaptions=lst,0,&lt;CRLF&gt;MdFieldsProperties=lst,0,&lt;CRLF&gt;&lt;CRLF&gt;[System.MainNode1]&lt;CRLF&gt;Name=txt,Section1&lt;CRLF&gt;TemplateFile=txt,H:\\Develop\\bosch\\Vorlagen\\SAP\\RBOSSU00.dot&lt;CRLF&gt;TemplateFile.Inh=txt,0&lt;CRLF&gt;ProtectionPassword=txt,&lt;CRLF&gt;ProtectionPassword.Inh=txt,0&lt;CRLF&gt;DataDialogType=txt,0&lt;CRLF&gt;DataDialogType.Inh=txt,0&lt;CRLF&gt;Language=txt,2057&lt;CRLF&gt;Language.Inh=txt,0&lt;CRLF&gt;SupportsFaxTotalPages=txt,0&lt;CRLF&gt;SupportsFaxTotalPages.Inh=txt,0&lt;CRLF&gt;DisplayPrintDialogOnDefaultPrint=txt,-1&lt;CRLF&gt;DisplayPrintDialogOnDefaultPrint.Inh=txt,0&lt;CRLF&gt;SupportsCalibration=txt,0&lt;CRLF&gt;SupportsCalibration.Inh=txt,0&lt;CRLF&gt;InheritanceBroken=txt,0&lt;CRLF&gt;Nodes=lst,0,&lt;CRLF&gt;SubLayouts=lst,0 ,Layout3,&lt;CRLF&gt;&lt;CRLF&gt;[System.MainNode1.Layout1]&lt;CRLF&gt;Name=txt,DefLayout&lt;CRLF&gt;InheritanceBroken=txt,0&lt;CRLF&gt;Initialized=txt,0&lt;CRLF&gt;DdFieldsIDs=lst,0,&lt;CRLF&gt;DdFieldsNames=lst,0,&lt;CRLF&gt;DdFieldsCaptions=lst,0,&lt;CRLF&gt;DdFieldsProperties=lst,0,&lt;CRLF&gt;&lt;CRLF&gt;[System.MainNode1.Layout3]&lt;CRLF&gt;Name=txt,Layout2&lt;CRLF&gt;InheritanceBroken=txt,0&lt;CRLF&gt;Initialized=txt,0&lt;CRLF&gt;DdFieldsIDs=lst,0,&lt;CRLF&gt;DdFieldsNames=lst,0,&lt;CRLF&gt;DdFieldsCaptions=lst,0,&lt;CRLF&gt;DdFieldsProperties=lst,0,&lt;CRLF&gt;"/>
    <w:docVar w:name="MLCOMPANYNAME" w:val="bosch"/>
    <w:docVar w:name="MLFUNCTIONS" w:val="mlSsuEditData=Edit document data|mlSsuEditCreateBook=Edit/create book|mlSsuFormatGraphic=Format picture|mlSsuMarkTextAsHidden=Hidden text|mlSsuSetNormalStyle=Normal|mlSsuSetHeading1=Heading 1|mlSsuSetHeading2=Heading 2|mlSsuSetHeading3=Heading 3|mlSsuSetIndentStyle=Indent|mlSsuSetAsListStyle=List|btnSpaceWithoutFct=|mlSsuInsertArrow=Arrow|mlSsuInsertKeyboard=Keyboard|mlSsuInsertEnter1=Enter1|mlSsuInsertEnter2=Enter2|mlSsuInsertSave=Save|mlSsuInsertExecute=Execute|mlSsuInsertMatch=Match|mlSsuHinzufuegen=Add|mlSsuEntfernen=Remove|mlSsuExcel=Excel|mlSsuFilter1=Filter 1|mlSsuFilter2=Filter 2|mlSsuSetHintStyle=Advice|mlSsuSetPathStyle=Path|mlSsuSetAsSzenario=Szenario|mlSsuInsertBlankLine=blank line|mlSsuInsertNewSection=New section|mlSsuDeleteBreak=Delete section|mlSsuSaxPastePicture=Paste picture|mlSsuInsert2Colums=2-colums|mlSsuInsert5Colums=5-colums|mlSsuRefreshFields=Update fields"/>
    <w:docVar w:name="MLLANGUAGE" w:val="eng"/>
    <w:docVar w:name="MLLOADMACRO" w:val="RibbonControl.dotm|MLCustom.dotm|MLCustomSSU.dotm"/>
    <w:docVar w:name="MLTEMPLATEVERSION" w:val="1.0"/>
    <w:docVar w:name="saxCmb.Ctrl.modPDF.ExecutePluginCode.Visible" w:val="0"/>
    <w:docVar w:name="saxCoverDeleted" w:val="True"/>
    <w:docVar w:name="saxDokSchutz" w:val="NO"/>
    <w:docVar w:name="saxEBPToolsVersion" w:val="1.0.0"/>
    <w:docVar w:name="saxEBPVersion" w:val="RBO/7.6.6.4/3.4/1105"/>
    <w:docVar w:name="saxMBName" w:val="MasterLayout"/>
    <w:docVar w:name="SAXMLTEMPLATE" w:val="RBOSSUV2"/>
    <w:docVar w:name="saxProtectionMode" w:val="1"/>
    <w:docVar w:name="saxRibbon.Ctrl.modPDF.ExecutePluginCode.Visible" w:val="0"/>
    <w:docVar w:name="saxSection" w:val="English"/>
    <w:docVar w:name="saxTemplateVersion" w:val="16"/>
    <w:docVar w:name="saxTvNo" w:val="0"/>
    <w:docVar w:name="SaxVersion" w:val="RBO/7.6.6.4/3.4/1105"/>
    <w:docVar w:name="saxWordResource" w:val="WDRES.MLR"/>
  </w:docVars>
  <w:rsids>
    <w:rsidRoot w:val="003E3018"/>
    <w:rsid w:val="00015624"/>
    <w:rsid w:val="0004265F"/>
    <w:rsid w:val="0005009C"/>
    <w:rsid w:val="000571DE"/>
    <w:rsid w:val="00095769"/>
    <w:rsid w:val="000A2930"/>
    <w:rsid w:val="000A49FB"/>
    <w:rsid w:val="001970BB"/>
    <w:rsid w:val="001A0CB7"/>
    <w:rsid w:val="00236AA7"/>
    <w:rsid w:val="0026265D"/>
    <w:rsid w:val="002638EB"/>
    <w:rsid w:val="003019F4"/>
    <w:rsid w:val="0030742A"/>
    <w:rsid w:val="0031680B"/>
    <w:rsid w:val="00323A15"/>
    <w:rsid w:val="00342333"/>
    <w:rsid w:val="003C3A75"/>
    <w:rsid w:val="003E3018"/>
    <w:rsid w:val="00400514"/>
    <w:rsid w:val="00402D43"/>
    <w:rsid w:val="00406801"/>
    <w:rsid w:val="00470991"/>
    <w:rsid w:val="0047672B"/>
    <w:rsid w:val="00490CDF"/>
    <w:rsid w:val="00584B4B"/>
    <w:rsid w:val="005B4C6F"/>
    <w:rsid w:val="005C0E68"/>
    <w:rsid w:val="005D5133"/>
    <w:rsid w:val="005D51E0"/>
    <w:rsid w:val="005E13F8"/>
    <w:rsid w:val="005F0A40"/>
    <w:rsid w:val="00605ECB"/>
    <w:rsid w:val="00614E24"/>
    <w:rsid w:val="00635889"/>
    <w:rsid w:val="0064257A"/>
    <w:rsid w:val="00660BF5"/>
    <w:rsid w:val="00662E63"/>
    <w:rsid w:val="006A2DE9"/>
    <w:rsid w:val="006F78CB"/>
    <w:rsid w:val="00705BFE"/>
    <w:rsid w:val="00707F20"/>
    <w:rsid w:val="0071028B"/>
    <w:rsid w:val="007124CB"/>
    <w:rsid w:val="007239F7"/>
    <w:rsid w:val="007C4254"/>
    <w:rsid w:val="007E3CE5"/>
    <w:rsid w:val="008025F6"/>
    <w:rsid w:val="00821508"/>
    <w:rsid w:val="00845794"/>
    <w:rsid w:val="00850445"/>
    <w:rsid w:val="0087290C"/>
    <w:rsid w:val="008C32D4"/>
    <w:rsid w:val="008D774F"/>
    <w:rsid w:val="008E0727"/>
    <w:rsid w:val="008F7478"/>
    <w:rsid w:val="0095432C"/>
    <w:rsid w:val="00955357"/>
    <w:rsid w:val="00994A82"/>
    <w:rsid w:val="009C78FC"/>
    <w:rsid w:val="009D743E"/>
    <w:rsid w:val="009E21D3"/>
    <w:rsid w:val="00A06143"/>
    <w:rsid w:val="00A3506E"/>
    <w:rsid w:val="00A36086"/>
    <w:rsid w:val="00A77C6D"/>
    <w:rsid w:val="00AB33C0"/>
    <w:rsid w:val="00B1046B"/>
    <w:rsid w:val="00B16836"/>
    <w:rsid w:val="00B23A4D"/>
    <w:rsid w:val="00B3711E"/>
    <w:rsid w:val="00B46F68"/>
    <w:rsid w:val="00B52F7E"/>
    <w:rsid w:val="00B5384A"/>
    <w:rsid w:val="00B84576"/>
    <w:rsid w:val="00BA373F"/>
    <w:rsid w:val="00BA6258"/>
    <w:rsid w:val="00BD0F2B"/>
    <w:rsid w:val="00C4193C"/>
    <w:rsid w:val="00CB6767"/>
    <w:rsid w:val="00CC392B"/>
    <w:rsid w:val="00CD2CA6"/>
    <w:rsid w:val="00CE4102"/>
    <w:rsid w:val="00D756C1"/>
    <w:rsid w:val="00DA1995"/>
    <w:rsid w:val="00DC1FCF"/>
    <w:rsid w:val="00DF024A"/>
    <w:rsid w:val="00E1379B"/>
    <w:rsid w:val="00E234D3"/>
    <w:rsid w:val="00E27547"/>
    <w:rsid w:val="00E71B4D"/>
    <w:rsid w:val="00E87317"/>
    <w:rsid w:val="00E978A6"/>
    <w:rsid w:val="00ED6F8F"/>
    <w:rsid w:val="00EF2D2A"/>
    <w:rsid w:val="00F20742"/>
    <w:rsid w:val="00F67E6A"/>
    <w:rsid w:val="00FD33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5B6CC9A8"/>
  <w15:chartTrackingRefBased/>
  <w15:docId w15:val="{15117AF7-AA6D-4C03-9827-824BB02E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2" w:lineRule="atLeast"/>
    </w:pPr>
    <w:rPr>
      <w:rFonts w:ascii="Bosch Office Sans" w:hAnsi="Bosch Office Sans"/>
    </w:rPr>
  </w:style>
  <w:style w:type="paragraph" w:styleId="Heading1">
    <w:name w:val="heading 1"/>
    <w:basedOn w:val="Normal"/>
    <w:next w:val="Normal"/>
    <w:qFormat/>
    <w:pPr>
      <w:keepNext/>
      <w:numPr>
        <w:numId w:val="1"/>
      </w:numPr>
      <w:tabs>
        <w:tab w:val="clear" w:pos="556"/>
        <w:tab w:val="left" w:pos="794"/>
      </w:tabs>
      <w:spacing w:line="295" w:lineRule="atLeast"/>
      <w:ind w:left="794" w:hanging="510"/>
      <w:outlineLvl w:val="0"/>
    </w:pPr>
    <w:rPr>
      <w:kern w:val="32"/>
      <w:sz w:val="32"/>
      <w:szCs w:val="24"/>
    </w:rPr>
  </w:style>
  <w:style w:type="paragraph" w:styleId="Heading2">
    <w:name w:val="heading 2"/>
    <w:basedOn w:val="Normal"/>
    <w:next w:val="Normal"/>
    <w:qFormat/>
    <w:pPr>
      <w:keepNext/>
      <w:numPr>
        <w:ilvl w:val="1"/>
        <w:numId w:val="1"/>
      </w:numPr>
      <w:tabs>
        <w:tab w:val="clear" w:pos="828"/>
        <w:tab w:val="left" w:pos="544"/>
      </w:tabs>
      <w:spacing w:before="360" w:after="60" w:line="240" w:lineRule="auto"/>
      <w:ind w:left="544"/>
      <w:contextualSpacing/>
      <w:outlineLvl w:val="1"/>
    </w:pPr>
    <w:rPr>
      <w:rFonts w:cs="Arial"/>
      <w:b/>
      <w:bCs/>
      <w:iCs/>
      <w:sz w:val="19"/>
      <w:szCs w:val="28"/>
    </w:rPr>
  </w:style>
  <w:style w:type="paragraph" w:styleId="Heading3">
    <w:name w:val="heading 3"/>
    <w:basedOn w:val="Normal"/>
    <w:next w:val="Normal"/>
    <w:qFormat/>
    <w:pPr>
      <w:keepNext/>
      <w:keepLines/>
      <w:numPr>
        <w:ilvl w:val="2"/>
        <w:numId w:val="1"/>
      </w:numPr>
      <w:tabs>
        <w:tab w:val="clear" w:pos="1100"/>
        <w:tab w:val="left" w:pos="816"/>
      </w:tabs>
      <w:spacing w:before="360" w:after="60" w:line="240" w:lineRule="auto"/>
      <w:ind w:left="816"/>
      <w:contextualSpacing/>
      <w:outlineLvl w:val="2"/>
    </w:pPr>
    <w:rPr>
      <w:rFonts w:cs="Arial"/>
      <w:b/>
      <w:bCs/>
      <w:sz w:val="19"/>
      <w:szCs w:val="26"/>
    </w:rPr>
  </w:style>
  <w:style w:type="paragraph" w:styleId="Heading4">
    <w:name w:val="heading 4"/>
    <w:basedOn w:val="Normal"/>
    <w:next w:val="Normal"/>
    <w:qFormat/>
    <w:pPr>
      <w:keepNext/>
      <w:numPr>
        <w:ilvl w:val="3"/>
        <w:numId w:val="1"/>
      </w:numPr>
      <w:tabs>
        <w:tab w:val="clear" w:pos="1373"/>
        <w:tab w:val="left" w:pos="1089"/>
      </w:tabs>
      <w:spacing w:before="240" w:after="60" w:line="240" w:lineRule="auto"/>
      <w:ind w:left="1089"/>
      <w:outlineLvl w:val="3"/>
    </w:pPr>
    <w:rPr>
      <w:b/>
      <w:bCs/>
      <w:sz w:val="19"/>
      <w:szCs w:val="28"/>
    </w:rPr>
  </w:style>
  <w:style w:type="paragraph" w:styleId="Heading5">
    <w:name w:val="heading 5"/>
    <w:basedOn w:val="Normal"/>
    <w:next w:val="Normal"/>
    <w:qFormat/>
    <w:pPr>
      <w:spacing w:before="240" w:after="60" w:line="240" w:lineRule="auto"/>
      <w:outlineLvl w:val="4"/>
    </w:pPr>
    <w:rPr>
      <w:b/>
      <w:bCs/>
      <w:iCs/>
      <w:sz w:val="19"/>
      <w:szCs w:val="26"/>
    </w:rPr>
  </w:style>
  <w:style w:type="paragraph" w:styleId="Heading6">
    <w:name w:val="heading 6"/>
    <w:basedOn w:val="Normal"/>
    <w:next w:val="Normal"/>
    <w:qFormat/>
    <w:pPr>
      <w:spacing w:before="240" w:after="60" w:line="240" w:lineRule="auto"/>
      <w:outlineLvl w:val="5"/>
    </w:pPr>
    <w:rPr>
      <w:b/>
      <w:bCs/>
      <w:sz w:val="19"/>
      <w:szCs w:val="22"/>
    </w:rPr>
  </w:style>
  <w:style w:type="paragraph" w:styleId="Heading7">
    <w:name w:val="heading 7"/>
    <w:basedOn w:val="Normal"/>
    <w:next w:val="Normal"/>
    <w:qFormat/>
    <w:pPr>
      <w:spacing w:before="240" w:after="60" w:line="240" w:lineRule="auto"/>
      <w:outlineLvl w:val="6"/>
    </w:pPr>
    <w:rPr>
      <w:b/>
      <w:sz w:val="19"/>
      <w:szCs w:val="24"/>
    </w:rPr>
  </w:style>
  <w:style w:type="paragraph" w:styleId="Heading8">
    <w:name w:val="heading 8"/>
    <w:basedOn w:val="Normal"/>
    <w:next w:val="Normal"/>
    <w:qFormat/>
    <w:pPr>
      <w:spacing w:before="240" w:after="60" w:line="240" w:lineRule="auto"/>
      <w:outlineLvl w:val="7"/>
    </w:pPr>
    <w:rPr>
      <w:b/>
      <w:iCs/>
      <w:sz w:val="19"/>
      <w:szCs w:val="24"/>
    </w:rPr>
  </w:style>
  <w:style w:type="paragraph" w:styleId="Heading9">
    <w:name w:val="heading 9"/>
    <w:basedOn w:val="Normal"/>
    <w:next w:val="Normal"/>
    <w:qFormat/>
    <w:pPr>
      <w:spacing w:before="240" w:after="60" w:line="240" w:lineRule="auto"/>
      <w:outlineLvl w:val="8"/>
    </w:pPr>
    <w:rPr>
      <w:rFonts w:cs="Arial"/>
      <w:b/>
      <w:sz w:val="19"/>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Stat">
    <w:name w:val="MLStat"/>
    <w:pPr>
      <w:spacing w:before="2" w:after="2" w:line="20" w:lineRule="exact"/>
      <w:ind w:left="2000" w:right="2000" w:firstLine="2000"/>
    </w:pPr>
    <w:rPr>
      <w:rFonts w:ascii="MLStat" w:hAnsi="MLStat"/>
      <w:sz w:val="2"/>
    </w:rPr>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 w:type="paragraph" w:customStyle="1" w:styleId="Bildformatierung">
    <w:name w:val="Bildformatierung"/>
    <w:basedOn w:val="Normal"/>
    <w:next w:val="Normal"/>
  </w:style>
  <w:style w:type="character" w:styleId="Hyperlink">
    <w:name w:val="Hyperlink"/>
    <w:basedOn w:val="DefaultParagraphFont"/>
    <w:rPr>
      <w:color w:val="0000FF"/>
      <w:u w:val="single"/>
    </w:rPr>
  </w:style>
  <w:style w:type="paragraph" w:styleId="TOC1">
    <w:name w:val="toc 1"/>
    <w:basedOn w:val="Normal"/>
    <w:next w:val="Normal"/>
    <w:semiHidden/>
    <w:pPr>
      <w:keepNext/>
      <w:keepLines/>
      <w:tabs>
        <w:tab w:val="right" w:leader="dot" w:pos="5954"/>
      </w:tabs>
      <w:spacing w:before="240"/>
      <w:ind w:left="454" w:right="851" w:hanging="454"/>
    </w:pPr>
    <w:rPr>
      <w:rFonts w:ascii="Arial" w:hAnsi="Arial"/>
      <w:b/>
      <w:sz w:val="19"/>
      <w:szCs w:val="24"/>
    </w:rPr>
  </w:style>
  <w:style w:type="paragraph" w:styleId="TOC2">
    <w:name w:val="toc 2"/>
    <w:basedOn w:val="Normal"/>
    <w:next w:val="Normal"/>
    <w:autoRedefine/>
    <w:semiHidden/>
    <w:pPr>
      <w:tabs>
        <w:tab w:val="right" w:leader="dot" w:pos="5954"/>
      </w:tabs>
      <w:spacing w:before="120"/>
      <w:ind w:left="851" w:right="851" w:hanging="567"/>
    </w:pPr>
    <w:rPr>
      <w:noProof/>
      <w:sz w:val="21"/>
      <w:szCs w:val="19"/>
    </w:rPr>
  </w:style>
  <w:style w:type="paragraph" w:styleId="TOC3">
    <w:name w:val="toc 3"/>
    <w:basedOn w:val="Normal"/>
    <w:next w:val="Normal"/>
    <w:semiHidden/>
    <w:pPr>
      <w:tabs>
        <w:tab w:val="right" w:leader="dot" w:pos="5954"/>
      </w:tabs>
      <w:ind w:left="1276" w:right="851" w:hanging="709"/>
    </w:pPr>
    <w:rPr>
      <w:noProof/>
      <w:snapToGrid w:val="0"/>
      <w:sz w:val="21"/>
      <w:szCs w:val="24"/>
    </w:rPr>
  </w:style>
  <w:style w:type="paragraph" w:customStyle="1" w:styleId="Weitereberschriftsebenen">
    <w:name w:val="Weitere Überschriftsebenen"/>
    <w:basedOn w:val="Normal"/>
    <w:next w:val="Normal"/>
    <w:pPr>
      <w:keepNext/>
      <w:keepLines/>
      <w:spacing w:before="240" w:after="60"/>
    </w:pPr>
    <w:rPr>
      <w:b/>
      <w:i/>
      <w:sz w:val="19"/>
    </w:rPr>
  </w:style>
  <w:style w:type="paragraph" w:customStyle="1" w:styleId="Aufzhlung">
    <w:name w:val="Aufzählung"/>
    <w:basedOn w:val="Normal"/>
    <w:pPr>
      <w:numPr>
        <w:numId w:val="2"/>
      </w:numPr>
    </w:pPr>
  </w:style>
  <w:style w:type="character" w:styleId="PageNumber">
    <w:name w:val="page number"/>
    <w:basedOn w:val="DefaultParagraphFont"/>
  </w:style>
  <w:style w:type="paragraph" w:customStyle="1" w:styleId="Eingabe">
    <w:name w:val="Eingabe"/>
    <w:basedOn w:val="Normal"/>
    <w:next w:val="Normal"/>
    <w:pPr>
      <w:numPr>
        <w:numId w:val="19"/>
      </w:numPr>
      <w:spacing w:before="120" w:after="240"/>
      <w:ind w:hanging="709"/>
    </w:pPr>
    <w:rPr>
      <w:snapToGrid w:val="0"/>
      <w:sz w:val="21"/>
    </w:rPr>
  </w:style>
  <w:style w:type="paragraph" w:customStyle="1" w:styleId="Hinweis">
    <w:name w:val="Hinweis"/>
    <w:basedOn w:val="Normal"/>
    <w:next w:val="Normal"/>
    <w:pPr>
      <w:numPr>
        <w:numId w:val="16"/>
      </w:numPr>
      <w:spacing w:before="120" w:after="240"/>
      <w:ind w:hanging="709"/>
    </w:pPr>
    <w:rPr>
      <w:sz w:val="21"/>
      <w:szCs w:val="24"/>
    </w:rPr>
  </w:style>
  <w:style w:type="paragraph" w:customStyle="1" w:styleId="Einzug">
    <w:name w:val="Einzug"/>
    <w:basedOn w:val="Normal"/>
    <w:pPr>
      <w:spacing w:after="60"/>
      <w:ind w:left="284"/>
    </w:pPr>
    <w:rPr>
      <w:sz w:val="21"/>
      <w:szCs w:val="24"/>
    </w:rPr>
  </w:style>
  <w:style w:type="paragraph" w:customStyle="1" w:styleId="Szenario">
    <w:name w:val="Szenario"/>
    <w:basedOn w:val="Normal"/>
    <w:next w:val="Normal"/>
    <w:pPr>
      <w:spacing w:before="120" w:after="120"/>
      <w:ind w:hanging="709"/>
    </w:pPr>
    <w:rPr>
      <w:i/>
      <w:sz w:val="21"/>
    </w:rPr>
  </w:style>
  <w:style w:type="character" w:customStyle="1" w:styleId="HeaderChar">
    <w:name w:val="Header Char"/>
    <w:basedOn w:val="DefaultParagraphFont"/>
    <w:link w:val="Header"/>
    <w:rPr>
      <w:rFonts w:ascii="Bosch Office Sans" w:hAnsi="Bosch Office Sans"/>
      <w:lang w:val="en-GB" w:eastAsia="en-GB" w:bidi="ar-SA"/>
    </w:rPr>
  </w:style>
  <w:style w:type="table" w:styleId="TableGrid">
    <w:name w:val="Table Grid"/>
    <w:basedOn w:val="TableNormal"/>
    <w:uiPriority w:val="59"/>
    <w:rsid w:val="00705BF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2F7E"/>
    <w:pPr>
      <w:ind w:left="720"/>
      <w:contextualSpacing/>
    </w:pPr>
  </w:style>
  <w:style w:type="paragraph" w:styleId="Caption">
    <w:name w:val="caption"/>
    <w:basedOn w:val="Normal"/>
    <w:next w:val="Normal"/>
    <w:unhideWhenUsed/>
    <w:qFormat/>
    <w:rsid w:val="006A2DE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C419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ourcecode01.de.bosch.com/projects/VMCBPTEAM/repos/kdp_hlb_evalframework/brows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0.jpe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g2bp\AppData\Local\s.a.x.%20Software%20GmbH\MasterLayout\cache\template\RBOSSUV2_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7961C-2384-4E6A-8689-8666F0950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RBOSSUV2_1.dotx</Template>
  <TotalTime>0</TotalTime>
  <Pages>5</Pages>
  <Words>1213</Words>
  <Characters>6916</Characters>
  <Application>Microsoft Office Word</Application>
  <DocSecurity>0</DocSecurity>
  <PresentationFormat/>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Anwenderdokumentation</vt:lpstr>
      <vt:lpstr>Anwenderdokumentation</vt:lpstr>
    </vt:vector>
  </TitlesOfParts>
  <Company/>
  <LinksUpToDate>false</LinksUpToDate>
  <CharactersWithSpaces>8113</CharactersWithSpaces>
  <SharedDoc>false</SharedDoc>
  <HyperlinkBase/>
  <HLinks>
    <vt:vector size="6" baseType="variant">
      <vt:variant>
        <vt:i4>1703993</vt:i4>
      </vt:variant>
      <vt:variant>
        <vt:i4>2</vt:i4>
      </vt:variant>
      <vt:variant>
        <vt:i4>0</vt:i4>
      </vt:variant>
      <vt:variant>
        <vt:i4>5</vt:i4>
      </vt:variant>
      <vt:variant>
        <vt:lpwstr/>
      </vt:variant>
      <vt:variant>
        <vt:lpwstr>_Toc170609851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Anwenderdokumentation</dc:title>
  <dc:subject/>
  <dc:creator>Igneczi Gergo Ferenc (CC/ENG1-Bp)</dc:creator>
  <cp:keywords/>
  <cp:lastModifiedBy>Igneczi Gergo Ferenc (XC-DX/ESM5-Bp)</cp:lastModifiedBy>
  <cp:revision>44</cp:revision>
  <cp:lastPrinted>2006-09-22T17:52:00Z</cp:lastPrinted>
  <dcterms:created xsi:type="dcterms:W3CDTF">2022-09-27T09:18:00Z</dcterms:created>
  <dcterms:modified xsi:type="dcterms:W3CDTF">2022-11-03T06:29:00Z</dcterms:modified>
</cp:coreProperties>
</file>